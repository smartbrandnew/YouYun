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B8" w:rsidRDefault="00791DB8">
      <w:pPr>
        <w:pStyle w:val="LOGO0"/>
      </w:pPr>
      <w:bookmarkStart w:id="0" w:name="_GoBack"/>
      <w:bookmarkEnd w:id="0"/>
    </w:p>
    <w:p w:rsidR="00791DB8" w:rsidRDefault="00A6249C">
      <w:pPr>
        <w:pStyle w:val="af4"/>
      </w:pPr>
      <w:r>
        <w:rPr>
          <w:rFonts w:hint="eastAsia"/>
        </w:rPr>
        <w:t xml:space="preserve"> </w:t>
      </w:r>
      <w:r w:rsidR="00AF30B6">
        <w:rPr>
          <w:rFonts w:hint="eastAsia"/>
        </w:rPr>
        <w:t>Monitor</w:t>
      </w:r>
      <w:r>
        <w:rPr>
          <w:rFonts w:hint="eastAsia"/>
        </w:rPr>
        <w:t>前置服务器</w:t>
      </w:r>
      <w:r>
        <w:rPr>
          <w:rFonts w:hint="eastAsia"/>
        </w:rPr>
        <w:t>HAProxy</w:t>
      </w:r>
    </w:p>
    <w:p w:rsidR="00791DB8" w:rsidRDefault="00F87721">
      <w:pPr>
        <w:pStyle w:val="af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62865</wp:posOffset>
                </wp:positionV>
                <wp:extent cx="3429000" cy="0"/>
                <wp:effectExtent l="17145" t="12065" r="11430" b="16510"/>
                <wp:wrapNone/>
                <wp:docPr id="10" name="直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0C81C" id="直线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95pt" to="34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" strokecolor="blue" strokeweight="1.75pt"/>
            </w:pict>
          </mc:Fallback>
        </mc:AlternateContent>
      </w:r>
      <w:r w:rsidR="00A6249C">
        <w:rPr>
          <w:rFonts w:hint="eastAsia"/>
        </w:rPr>
        <w:t>配置说明</w:t>
      </w:r>
    </w:p>
    <w:p w:rsidR="00791DB8" w:rsidRDefault="00C40B90">
      <w:pPr>
        <w:pStyle w:val="af5"/>
      </w:pPr>
      <w:r>
        <w:rPr>
          <w:rFonts w:hint="eastAsia"/>
        </w:rPr>
        <w:t>杭州</w:t>
      </w:r>
      <w:r w:rsidR="00791DB8">
        <w:rPr>
          <w:rFonts w:hint="eastAsia"/>
        </w:rPr>
        <w:t>优云软件有限公司</w:t>
      </w:r>
    </w:p>
    <w:p w:rsidR="00791DB8" w:rsidRDefault="00791DB8">
      <w:pPr>
        <w:pStyle w:val="af5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DC4B2E">
        <w:rPr>
          <w:rFonts w:hint="eastAsia"/>
        </w:rPr>
        <w:t>1</w:t>
      </w:r>
      <w:r w:rsidR="00A6249C">
        <w:t>2</w:t>
      </w:r>
      <w:r>
        <w:rPr>
          <w:rFonts w:hint="eastAsia"/>
        </w:rPr>
        <w:t>月</w:t>
      </w:r>
    </w:p>
    <w:p w:rsidR="00791DB8" w:rsidRDefault="00791DB8">
      <w:pPr>
        <w:pStyle w:val="af5"/>
        <w:rPr>
          <w:rFonts w:hint="eastAsia"/>
        </w:rPr>
      </w:pPr>
    </w:p>
    <w:p w:rsidR="00791DB8" w:rsidRDefault="00791DB8">
      <w:pPr>
        <w:pStyle w:val="af2"/>
      </w:pPr>
      <w:r>
        <w:rPr>
          <w:rFonts w:hint="eastAsia"/>
        </w:rPr>
        <w:lastRenderedPageBreak/>
        <w:t>目录</w:t>
      </w:r>
    </w:p>
    <w:p w:rsidR="009D0DBF" w:rsidRPr="00A55808" w:rsidRDefault="00791DB8">
      <w:pPr>
        <w:pStyle w:val="10"/>
        <w:tabs>
          <w:tab w:val="left" w:pos="96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TOC \o "1-3" \h \z \u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469070647" w:history="1">
        <w:r w:rsidR="009D0DBF" w:rsidRPr="00161FCF">
          <w:rPr>
            <w:rStyle w:val="a8"/>
            <w:rFonts w:hint="eastAsia"/>
            <w:noProof/>
          </w:rPr>
          <w:t>第</w:t>
        </w:r>
        <w:r w:rsidR="009D0DBF" w:rsidRPr="00161FCF">
          <w:rPr>
            <w:rStyle w:val="a8"/>
            <w:rFonts w:hint="eastAsia"/>
            <w:noProof/>
          </w:rPr>
          <w:t>1</w:t>
        </w:r>
        <w:r w:rsidR="009D0DBF" w:rsidRPr="00161FCF">
          <w:rPr>
            <w:rStyle w:val="a8"/>
            <w:rFonts w:hint="eastAsia"/>
            <w:noProof/>
          </w:rPr>
          <w:t>章</w:t>
        </w:r>
        <w:r w:rsidR="009D0DBF" w:rsidRPr="00A5580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9D0DBF" w:rsidRPr="00161FCF">
          <w:rPr>
            <w:rStyle w:val="a8"/>
            <w:rFonts w:hint="eastAsia"/>
            <w:noProof/>
          </w:rPr>
          <w:t>概述</w:t>
        </w:r>
        <w:r w:rsidR="009D0DBF">
          <w:rPr>
            <w:noProof/>
            <w:webHidden/>
          </w:rPr>
          <w:tab/>
        </w:r>
        <w:r w:rsidR="009D0DBF">
          <w:rPr>
            <w:noProof/>
            <w:webHidden/>
          </w:rPr>
          <w:fldChar w:fldCharType="begin"/>
        </w:r>
        <w:r w:rsidR="009D0DBF">
          <w:rPr>
            <w:noProof/>
            <w:webHidden/>
          </w:rPr>
          <w:instrText xml:space="preserve"> PAGEREF _Toc469070647 \h </w:instrText>
        </w:r>
        <w:r w:rsidR="009D0DBF">
          <w:rPr>
            <w:noProof/>
            <w:webHidden/>
          </w:rPr>
        </w:r>
        <w:r w:rsidR="009D0DBF">
          <w:rPr>
            <w:noProof/>
            <w:webHidden/>
          </w:rPr>
          <w:fldChar w:fldCharType="separate"/>
        </w:r>
        <w:r w:rsidR="009D0DBF">
          <w:rPr>
            <w:noProof/>
            <w:webHidden/>
          </w:rPr>
          <w:t>- 1 -</w:t>
        </w:r>
        <w:r w:rsidR="009D0DBF"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10"/>
        <w:tabs>
          <w:tab w:val="left" w:pos="96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9070648" w:history="1">
        <w:r w:rsidRPr="00161FCF">
          <w:rPr>
            <w:rStyle w:val="a8"/>
            <w:rFonts w:hint="eastAsia"/>
            <w:noProof/>
          </w:rPr>
          <w:t>第</w:t>
        </w:r>
        <w:r w:rsidRPr="00161FCF">
          <w:rPr>
            <w:rStyle w:val="a8"/>
            <w:rFonts w:hint="eastAsia"/>
            <w:noProof/>
          </w:rPr>
          <w:t>2</w:t>
        </w:r>
        <w:r w:rsidRPr="00161FCF">
          <w:rPr>
            <w:rStyle w:val="a8"/>
            <w:rFonts w:hint="eastAsia"/>
            <w:noProof/>
          </w:rPr>
          <w:t>章</w:t>
        </w:r>
        <w:r w:rsidRPr="00A5580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161FCF">
          <w:rPr>
            <w:rStyle w:val="a8"/>
            <w:rFonts w:hint="eastAsia"/>
            <w:noProof/>
          </w:rPr>
          <w:t>环境准备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10"/>
        <w:tabs>
          <w:tab w:val="left" w:pos="96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469070649" w:history="1">
        <w:r w:rsidRPr="00161FCF">
          <w:rPr>
            <w:rStyle w:val="a8"/>
            <w:rFonts w:hint="eastAsia"/>
            <w:noProof/>
          </w:rPr>
          <w:t>第</w:t>
        </w:r>
        <w:r w:rsidRPr="00161FCF">
          <w:rPr>
            <w:rStyle w:val="a8"/>
            <w:rFonts w:hint="eastAsia"/>
            <w:noProof/>
          </w:rPr>
          <w:t>3</w:t>
        </w:r>
        <w:r w:rsidRPr="00161FCF">
          <w:rPr>
            <w:rStyle w:val="a8"/>
            <w:rFonts w:hint="eastAsia"/>
            <w:noProof/>
          </w:rPr>
          <w:t>章</w:t>
        </w:r>
        <w:r w:rsidRPr="00A5580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161FCF">
          <w:rPr>
            <w:rStyle w:val="a8"/>
            <w:rFonts w:hint="eastAsia"/>
            <w:noProof/>
          </w:rPr>
          <w:t>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21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69070650" w:history="1">
        <w:r w:rsidRPr="00161FCF">
          <w:rPr>
            <w:rStyle w:val="a8"/>
            <w:noProof/>
          </w:rPr>
          <w:t>3.1</w:t>
        </w:r>
        <w:r w:rsidRPr="00A55808">
          <w:rPr>
            <w:rFonts w:ascii="Calibri" w:hAnsi="Calibri"/>
            <w:smallCaps w:val="0"/>
            <w:noProof/>
            <w:sz w:val="21"/>
            <w:szCs w:val="22"/>
            <w:lang w:val="en-US" w:eastAsia="zh-CN"/>
          </w:rPr>
          <w:tab/>
        </w:r>
        <w:r w:rsidRPr="00161FCF">
          <w:rPr>
            <w:rStyle w:val="a8"/>
            <w:rFonts w:hint="eastAsia"/>
            <w:noProof/>
          </w:rPr>
          <w:t>安装</w:t>
        </w:r>
        <w:r w:rsidRPr="00161FCF">
          <w:rPr>
            <w:rStyle w:val="a8"/>
            <w:noProof/>
          </w:rPr>
          <w:t>UYUN-HAProxy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21"/>
        <w:rPr>
          <w:rFonts w:ascii="Calibri" w:hAnsi="Calibri"/>
          <w:smallCaps w:val="0"/>
          <w:noProof/>
          <w:sz w:val="21"/>
          <w:szCs w:val="22"/>
          <w:lang w:val="en-US" w:eastAsia="zh-CN"/>
        </w:rPr>
      </w:pPr>
      <w:hyperlink w:anchor="_Toc469070651" w:history="1">
        <w:r w:rsidRPr="00161FCF">
          <w:rPr>
            <w:rStyle w:val="a8"/>
            <w:noProof/>
          </w:rPr>
          <w:t>3.2</w:t>
        </w:r>
        <w:r w:rsidRPr="00A55808">
          <w:rPr>
            <w:rFonts w:ascii="Calibri" w:hAnsi="Calibri"/>
            <w:smallCaps w:val="0"/>
            <w:noProof/>
            <w:sz w:val="21"/>
            <w:szCs w:val="22"/>
            <w:lang w:val="en-US" w:eastAsia="zh-CN"/>
          </w:rPr>
          <w:tab/>
        </w:r>
        <w:r w:rsidRPr="00161FCF">
          <w:rPr>
            <w:rStyle w:val="a8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30"/>
        <w:tabs>
          <w:tab w:val="left" w:pos="120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9070652" w:history="1">
        <w:r w:rsidRPr="00161FCF">
          <w:rPr>
            <w:rStyle w:val="a8"/>
            <w:noProof/>
          </w:rPr>
          <w:t>3.2.1</w:t>
        </w:r>
        <w:r w:rsidRPr="00A5580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161FCF">
          <w:rPr>
            <w:rStyle w:val="a8"/>
            <w:rFonts w:hint="eastAsia"/>
            <w:noProof/>
          </w:rPr>
          <w:t>配置</w:t>
        </w:r>
        <w:r w:rsidRPr="00161FCF">
          <w:rPr>
            <w:rStyle w:val="a8"/>
            <w:noProof/>
          </w:rPr>
          <w:t>Uyun-HAProxy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30"/>
        <w:tabs>
          <w:tab w:val="left" w:pos="120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9070653" w:history="1">
        <w:r w:rsidRPr="00161FCF">
          <w:rPr>
            <w:rStyle w:val="a8"/>
            <w:noProof/>
          </w:rPr>
          <w:t>3.2.2</w:t>
        </w:r>
        <w:r w:rsidRPr="00A5580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161FCF">
          <w:rPr>
            <w:rStyle w:val="a8"/>
            <w:rFonts w:hint="eastAsia"/>
            <w:noProof/>
          </w:rPr>
          <w:t>修改</w:t>
        </w:r>
        <w:r w:rsidRPr="00161FCF">
          <w:rPr>
            <w:rStyle w:val="a8"/>
            <w:noProof/>
          </w:rPr>
          <w:t>Monitor-Agent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9D0DBF" w:rsidRPr="00A55808" w:rsidRDefault="009D0DBF">
      <w:pPr>
        <w:pStyle w:val="30"/>
        <w:tabs>
          <w:tab w:val="left" w:pos="1200"/>
          <w:tab w:val="right" w:leader="dot" w:pos="8302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469070654" w:history="1">
        <w:r w:rsidRPr="00161FCF">
          <w:rPr>
            <w:rStyle w:val="a8"/>
            <w:noProof/>
          </w:rPr>
          <w:t>3.2.3</w:t>
        </w:r>
        <w:r w:rsidRPr="00A5580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Pr="00161FCF">
          <w:rPr>
            <w:rStyle w:val="a8"/>
            <w:noProof/>
          </w:rPr>
          <w:t>Monitor-agentless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_Toc469070654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791DB8" w:rsidRDefault="00791DB8">
      <w:pPr>
        <w:rPr>
          <w:rFonts w:hint="eastAsia"/>
        </w:rPr>
        <w:sectPr w:rsidR="00791DB8" w:rsidSect="0016311F">
          <w:headerReference w:type="even" r:id="rId7"/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pgNumType w:fmt="numberInDash" w:start="0"/>
          <w:cols w:space="720"/>
          <w:titlePg/>
          <w:docGrid w:type="lines" w:linePitch="312"/>
        </w:sectPr>
      </w:pPr>
      <w:r>
        <w:fldChar w:fldCharType="end"/>
      </w:r>
    </w:p>
    <w:p w:rsidR="00EB6A29" w:rsidRDefault="00C01889" w:rsidP="00EB6A29">
      <w:pPr>
        <w:pStyle w:val="1"/>
      </w:pPr>
      <w:bookmarkStart w:id="1" w:name="_Toc469070647"/>
      <w:r>
        <w:rPr>
          <w:rFonts w:hint="eastAsia"/>
        </w:rPr>
        <w:lastRenderedPageBreak/>
        <w:t>概述</w:t>
      </w:r>
      <w:bookmarkEnd w:id="1"/>
    </w:p>
    <w:p w:rsidR="00B76FFC" w:rsidRDefault="001C12FB" w:rsidP="00B76FFC">
      <w:pPr>
        <w:ind w:firstLineChars="200" w:firstLine="420"/>
      </w:pPr>
      <w:r>
        <w:t>Monitor</w:t>
      </w:r>
      <w:r>
        <w:t>前置服务器，主要是为了统一代理转发</w:t>
      </w:r>
      <w:r>
        <w:t>Agent</w:t>
      </w:r>
      <w:r>
        <w:t>数据到</w:t>
      </w:r>
      <w:r>
        <w:t>Monitor</w:t>
      </w:r>
      <w:r>
        <w:t>服务器。它采用的技术是</w:t>
      </w:r>
      <w:r w:rsidRPr="001C12FB">
        <w:t>HAProxy</w:t>
      </w:r>
      <w:r>
        <w:t>的中转代理技术。</w:t>
      </w:r>
      <w:r w:rsidRPr="001C12FB">
        <w:rPr>
          <w:rFonts w:hint="eastAsia"/>
        </w:rPr>
        <w:t>HAProxy</w:t>
      </w:r>
      <w:r w:rsidRPr="00636A10">
        <w:rPr>
          <w:rFonts w:hint="eastAsia"/>
        </w:rPr>
        <w:t>提供高可用性负载均衡以及基于</w:t>
      </w:r>
      <w:r w:rsidRPr="00636A10">
        <w:rPr>
          <w:rFonts w:hint="eastAsia"/>
        </w:rPr>
        <w:t>TCP</w:t>
      </w:r>
      <w:r w:rsidRPr="00636A10">
        <w:rPr>
          <w:rFonts w:hint="eastAsia"/>
        </w:rPr>
        <w:t>和</w:t>
      </w:r>
      <w:r w:rsidRPr="00636A10">
        <w:rPr>
          <w:rFonts w:hint="eastAsia"/>
        </w:rPr>
        <w:t>HTTP</w:t>
      </w:r>
      <w:r w:rsidRPr="00636A10">
        <w:rPr>
          <w:rFonts w:hint="eastAsia"/>
        </w:rPr>
        <w:t>应用的代理，支持虚拟主机，它是免费、快速并且可靠的一种解决方案。</w:t>
      </w:r>
      <w:r w:rsidR="00B76FFC" w:rsidRPr="001C12FB">
        <w:rPr>
          <w:rFonts w:hint="eastAsia"/>
        </w:rPr>
        <w:t>HAProxy</w:t>
      </w:r>
      <w:r w:rsidR="00B76FFC" w:rsidRPr="00636A10">
        <w:rPr>
          <w:rFonts w:hint="eastAsia"/>
        </w:rPr>
        <w:t>完全可以支持数以万计的并发连接。并且它的运行模式使得它可以很简单安全的整合进当前的架构中，同时可以保护</w:t>
      </w:r>
      <w:r w:rsidR="00B76FFC" w:rsidRPr="00636A10">
        <w:rPr>
          <w:rFonts w:hint="eastAsia"/>
        </w:rPr>
        <w:t>web</w:t>
      </w:r>
      <w:r w:rsidR="00B76FFC" w:rsidRPr="00636A10">
        <w:rPr>
          <w:rFonts w:hint="eastAsia"/>
        </w:rPr>
        <w:t>服务器不被暴露到网络上。</w:t>
      </w:r>
      <w:r w:rsidR="00B76FFC">
        <w:rPr>
          <w:rFonts w:hint="eastAsia"/>
        </w:rPr>
        <w:t>作为监控中转，其支持的代理</w:t>
      </w:r>
      <w:r w:rsidR="00B76FFC">
        <w:rPr>
          <w:rFonts w:hint="eastAsia"/>
        </w:rPr>
        <w:t>Agent</w:t>
      </w:r>
      <w:r w:rsidR="00B76FFC">
        <w:rPr>
          <w:rFonts w:hint="eastAsia"/>
        </w:rPr>
        <w:t>数量可以达到</w:t>
      </w:r>
      <w:r w:rsidR="00B76FFC">
        <w:rPr>
          <w:rFonts w:hint="eastAsia"/>
        </w:rPr>
        <w:t>1000</w:t>
      </w:r>
      <w:r w:rsidR="00B76FFC">
        <w:rPr>
          <w:rFonts w:hint="eastAsia"/>
        </w:rPr>
        <w:t>个，满足各种场景下的配置。</w:t>
      </w:r>
    </w:p>
    <w:p w:rsidR="00B76FFC" w:rsidRDefault="00B76FFC" w:rsidP="00B76FFC">
      <w:pPr>
        <w:pStyle w:val="1"/>
      </w:pPr>
      <w:bookmarkStart w:id="2" w:name="_Toc469070648"/>
      <w:r>
        <w:rPr>
          <w:rFonts w:hint="eastAsia"/>
        </w:rPr>
        <w:t>环境准备</w:t>
      </w:r>
      <w:bookmarkEnd w:id="2"/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5"/>
        <w:gridCol w:w="4924"/>
        <w:gridCol w:w="1701"/>
      </w:tblGrid>
      <w:tr w:rsidR="00983324" w:rsidTr="009D6BD0">
        <w:tc>
          <w:tcPr>
            <w:tcW w:w="1705" w:type="dxa"/>
            <w:shd w:val="clear" w:color="auto" w:fill="D9D9D9"/>
          </w:tcPr>
          <w:p w:rsidR="00983324" w:rsidRDefault="00983324" w:rsidP="00B76FFC">
            <w:r>
              <w:t>机器类型</w:t>
            </w:r>
          </w:p>
        </w:tc>
        <w:tc>
          <w:tcPr>
            <w:tcW w:w="4924" w:type="dxa"/>
            <w:shd w:val="clear" w:color="auto" w:fill="D9D9D9"/>
          </w:tcPr>
          <w:p w:rsidR="00983324" w:rsidRDefault="00983324" w:rsidP="00B76FFC">
            <w:r>
              <w:t>机器配置</w:t>
            </w:r>
          </w:p>
        </w:tc>
        <w:tc>
          <w:tcPr>
            <w:tcW w:w="1701" w:type="dxa"/>
            <w:shd w:val="clear" w:color="auto" w:fill="D9D9D9"/>
          </w:tcPr>
          <w:p w:rsidR="00983324" w:rsidRDefault="00983324" w:rsidP="00B76FFC">
            <w:pPr>
              <w:rPr>
                <w:rFonts w:hint="eastAsia"/>
              </w:rPr>
            </w:pPr>
            <w:r>
              <w:t>机器类型</w:t>
            </w:r>
          </w:p>
        </w:tc>
      </w:tr>
      <w:tr w:rsidR="00983324" w:rsidTr="009D6BD0">
        <w:tc>
          <w:tcPr>
            <w:tcW w:w="1705" w:type="dxa"/>
            <w:shd w:val="clear" w:color="auto" w:fill="auto"/>
          </w:tcPr>
          <w:p w:rsidR="00983324" w:rsidRDefault="00983324" w:rsidP="00B76FFC">
            <w:r>
              <w:t>Centos 7</w:t>
            </w:r>
          </w:p>
        </w:tc>
        <w:tc>
          <w:tcPr>
            <w:tcW w:w="4924" w:type="dxa"/>
            <w:shd w:val="clear" w:color="auto" w:fill="auto"/>
          </w:tcPr>
          <w:p w:rsidR="00983324" w:rsidRDefault="00983324" w:rsidP="0098332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 xml:space="preserve"> CPU</w:t>
            </w:r>
            <w:r>
              <w:t>2.4</w:t>
            </w:r>
            <w:r>
              <w:t>以上</w:t>
            </w:r>
            <w:r>
              <w:rPr>
                <w:rFonts w:hint="eastAsia"/>
              </w:rPr>
              <w:t>/</w:t>
            </w:r>
            <w:r>
              <w:t>内存</w:t>
            </w:r>
            <w:r>
              <w:rPr>
                <w:rFonts w:hint="eastAsia"/>
              </w:rPr>
              <w:t xml:space="preserve"> 8G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/</w:t>
            </w:r>
            <w:r>
              <w:t>存储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1701" w:type="dxa"/>
            <w:shd w:val="clear" w:color="auto" w:fill="auto"/>
          </w:tcPr>
          <w:p w:rsidR="00983324" w:rsidRDefault="00983324" w:rsidP="00B76FFC">
            <w:r>
              <w:t>建议物理机</w:t>
            </w:r>
          </w:p>
        </w:tc>
      </w:tr>
    </w:tbl>
    <w:p w:rsidR="00B76FFC" w:rsidRDefault="00B76FFC" w:rsidP="00B76FFC">
      <w:pPr>
        <w:rPr>
          <w:rFonts w:hint="eastAsia"/>
        </w:rPr>
      </w:pPr>
    </w:p>
    <w:p w:rsidR="00C01889" w:rsidRDefault="00C01889" w:rsidP="00B76FFC">
      <w:pPr>
        <w:pStyle w:val="1"/>
      </w:pPr>
      <w:bookmarkStart w:id="3" w:name="_Toc469070649"/>
      <w:r>
        <w:t>安装</w:t>
      </w:r>
      <w:r w:rsidR="001D2F89">
        <w:rPr>
          <w:rFonts w:hint="eastAsia"/>
        </w:rPr>
        <w:t>与配置</w:t>
      </w:r>
      <w:bookmarkEnd w:id="3"/>
    </w:p>
    <w:p w:rsidR="001D2F89" w:rsidRDefault="001D2F89" w:rsidP="001D2F89">
      <w:pPr>
        <w:pStyle w:val="2"/>
      </w:pPr>
      <w:bookmarkStart w:id="4" w:name="_Toc469070650"/>
      <w:r>
        <w:rPr>
          <w:rFonts w:hint="eastAsia"/>
        </w:rPr>
        <w:t>安装</w:t>
      </w:r>
      <w:r w:rsidR="001F36D3">
        <w:t>UYUN</w:t>
      </w:r>
      <w:r w:rsidR="00983324" w:rsidRPr="00983324">
        <w:t>-</w:t>
      </w:r>
      <w:r w:rsidR="001F36D3" w:rsidRPr="001C12FB">
        <w:rPr>
          <w:rFonts w:hint="eastAsia"/>
          <w:b w:val="0"/>
        </w:rPr>
        <w:t>HAProxy</w:t>
      </w:r>
      <w:bookmarkEnd w:id="4"/>
    </w:p>
    <w:p w:rsidR="001D2F89" w:rsidRDefault="00983324" w:rsidP="00B76FFC">
      <w:pPr>
        <w:rPr>
          <w:rFonts w:hint="eastAsia"/>
        </w:rPr>
      </w:pPr>
      <w:r>
        <w:t>1</w:t>
      </w:r>
      <w:r>
        <w:rPr>
          <w:rFonts w:hint="eastAsia"/>
        </w:rPr>
        <w:t>）将</w:t>
      </w:r>
      <w:r w:rsidRPr="00983324">
        <w:t>uyun-haproxy-install.tar.gz</w:t>
      </w:r>
      <w:r>
        <w:t>的</w:t>
      </w:r>
      <w:r w:rsidR="004D559F">
        <w:rPr>
          <w:rFonts w:hint="eastAsia"/>
        </w:rPr>
        <w:t>安装包</w:t>
      </w:r>
      <w:r>
        <w:rPr>
          <w:rFonts w:hint="eastAsia"/>
        </w:rPr>
        <w:t>，</w:t>
      </w:r>
      <w:r w:rsidR="004D559F">
        <w:rPr>
          <w:rFonts w:hint="eastAsia"/>
        </w:rPr>
        <w:t>上传到安装的服务器上</w:t>
      </w:r>
      <w:r>
        <w:rPr>
          <w:rFonts w:hint="eastAsia"/>
        </w:rPr>
        <w:t>，如目录</w:t>
      </w:r>
      <w:r>
        <w:rPr>
          <w:rFonts w:hint="eastAsia"/>
        </w:rPr>
        <w:t>/home</w:t>
      </w:r>
      <w:r>
        <w:t>/install</w:t>
      </w:r>
    </w:p>
    <w:p w:rsidR="00983324" w:rsidRPr="00983324" w:rsidRDefault="00983324" w:rsidP="00B76FFC">
      <w:pPr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执行解压命令</w:t>
      </w:r>
      <w:r w:rsidRPr="001F36D3">
        <w:rPr>
          <w:highlight w:val="lightGray"/>
        </w:rPr>
        <w:t>tar zxvf uyun-haproxy-install.tar.gz</w:t>
      </w:r>
      <w:r>
        <w:rPr>
          <w:rFonts w:hint="eastAsia"/>
        </w:rPr>
        <w:t>，解压后，执行</w:t>
      </w:r>
      <w:r>
        <w:rPr>
          <w:rFonts w:hint="eastAsia"/>
        </w:rPr>
        <w:t>ll</w:t>
      </w:r>
      <w:r>
        <w:rPr>
          <w:rFonts w:hint="eastAsia"/>
        </w:rPr>
        <w:t>命令，可以看到如下文件信息。</w:t>
      </w:r>
    </w:p>
    <w:p w:rsidR="006E6AF5" w:rsidRDefault="00F87721" w:rsidP="00B76FFC">
      <w:pPr>
        <w:rPr>
          <w:noProof/>
        </w:rPr>
      </w:pPr>
      <w:r w:rsidRPr="005348E8">
        <w:rPr>
          <w:noProof/>
        </w:rPr>
        <w:drawing>
          <wp:inline distT="0" distB="0" distL="0" distR="0">
            <wp:extent cx="5222875" cy="10287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24" w:rsidRDefault="00983324" w:rsidP="00B76FFC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）</w:t>
      </w:r>
      <w:r>
        <w:rPr>
          <w:noProof/>
        </w:rPr>
        <w:t>执行安装命令</w:t>
      </w:r>
      <w:r>
        <w:rPr>
          <w:rFonts w:hint="eastAsia"/>
          <w:noProof/>
        </w:rPr>
        <w:t>sh install.sh</w:t>
      </w:r>
      <w:r>
        <w:rPr>
          <w:rFonts w:hint="eastAsia"/>
          <w:noProof/>
        </w:rPr>
        <w:t>，出现如下图所示，表示安装完成并启动成功。</w:t>
      </w:r>
    </w:p>
    <w:p w:rsidR="00983324" w:rsidRPr="00983324" w:rsidRDefault="00983324" w:rsidP="00983324">
      <w:pPr>
        <w:rPr>
          <w:noProof/>
          <w:highlight w:val="lightGray"/>
        </w:rPr>
      </w:pPr>
      <w:r w:rsidRPr="00983324">
        <w:rPr>
          <w:noProof/>
          <w:highlight w:val="lightGray"/>
        </w:rPr>
        <w:t>uyun-haproxy installation is complete</w:t>
      </w:r>
    </w:p>
    <w:p w:rsidR="00983324" w:rsidRPr="00983324" w:rsidRDefault="00983324" w:rsidP="00983324">
      <w:pPr>
        <w:rPr>
          <w:noProof/>
          <w:highlight w:val="lightGray"/>
        </w:rPr>
      </w:pPr>
      <w:r w:rsidRPr="00983324">
        <w:rPr>
          <w:noProof/>
          <w:highlight w:val="lightGray"/>
        </w:rPr>
        <w:t>uyun-haproxy starting ...</w:t>
      </w:r>
    </w:p>
    <w:p w:rsidR="00983324" w:rsidRPr="00983324" w:rsidRDefault="00983324" w:rsidP="00983324">
      <w:pPr>
        <w:rPr>
          <w:noProof/>
          <w:highlight w:val="lightGray"/>
        </w:rPr>
      </w:pPr>
      <w:r w:rsidRPr="00983324">
        <w:rPr>
          <w:noProof/>
          <w:highlight w:val="lightGray"/>
        </w:rPr>
        <w:t>uyun-haproxy usage:</w:t>
      </w:r>
    </w:p>
    <w:p w:rsidR="00983324" w:rsidRPr="00983324" w:rsidRDefault="00983324" w:rsidP="00983324">
      <w:pPr>
        <w:rPr>
          <w:noProof/>
          <w:highlight w:val="lightGray"/>
        </w:rPr>
      </w:pPr>
      <w:r w:rsidRPr="00983324">
        <w:rPr>
          <w:noProof/>
          <w:highlight w:val="lightGray"/>
        </w:rPr>
        <w:lastRenderedPageBreak/>
        <w:t>systemctl start uyun-haproxy</w:t>
      </w:r>
    </w:p>
    <w:p w:rsidR="00983324" w:rsidRPr="00983324" w:rsidRDefault="00983324" w:rsidP="00983324">
      <w:pPr>
        <w:rPr>
          <w:noProof/>
          <w:highlight w:val="lightGray"/>
        </w:rPr>
      </w:pPr>
      <w:r w:rsidRPr="00983324">
        <w:rPr>
          <w:noProof/>
          <w:highlight w:val="lightGray"/>
        </w:rPr>
        <w:t>systemctl stop uyun-haproxy</w:t>
      </w:r>
    </w:p>
    <w:p w:rsidR="00983324" w:rsidRPr="00983324" w:rsidRDefault="00983324" w:rsidP="00983324">
      <w:pPr>
        <w:rPr>
          <w:rFonts w:hint="eastAsia"/>
          <w:noProof/>
        </w:rPr>
      </w:pPr>
      <w:r w:rsidRPr="00983324">
        <w:rPr>
          <w:noProof/>
          <w:highlight w:val="lightGray"/>
        </w:rPr>
        <w:t>uyun-haproxy is running</w:t>
      </w:r>
    </w:p>
    <w:p w:rsidR="00983324" w:rsidRDefault="00F87721" w:rsidP="00B76FFC">
      <w:pPr>
        <w:rPr>
          <w:noProof/>
        </w:rPr>
      </w:pPr>
      <w:r w:rsidRPr="005348E8">
        <w:rPr>
          <w:noProof/>
        </w:rPr>
        <w:drawing>
          <wp:inline distT="0" distB="0" distL="0" distR="0">
            <wp:extent cx="3332480" cy="1134110"/>
            <wp:effectExtent l="0" t="0" r="127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324" w:rsidRDefault="001F36D3" w:rsidP="00B76FFC">
      <w:pPr>
        <w:rPr>
          <w:noProof/>
        </w:rPr>
      </w:pPr>
      <w:r>
        <w:rPr>
          <w:rFonts w:hint="eastAsia"/>
          <w:noProof/>
        </w:rPr>
        <w:t xml:space="preserve">4) </w:t>
      </w:r>
      <w:r w:rsidR="00983324">
        <w:rPr>
          <w:noProof/>
        </w:rPr>
        <w:t>安装目录</w:t>
      </w:r>
      <w:r>
        <w:rPr>
          <w:rFonts w:hint="eastAsia"/>
          <w:noProof/>
        </w:rPr>
        <w:t>，需要查看</w:t>
      </w:r>
      <w:r>
        <w:rPr>
          <w:rFonts w:hint="eastAsia"/>
          <w:noProof/>
        </w:rPr>
        <w:t>/opt/haproxy</w:t>
      </w:r>
    </w:p>
    <w:p w:rsidR="001F36D3" w:rsidRDefault="001F36D3" w:rsidP="00B76FFC">
      <w:pPr>
        <w:rPr>
          <w:noProof/>
        </w:rPr>
      </w:pPr>
      <w:r>
        <w:rPr>
          <w:rFonts w:hint="eastAsia"/>
          <w:noProof/>
        </w:rPr>
        <w:t xml:space="preserve">5) </w:t>
      </w:r>
      <w:r w:rsidR="00983324">
        <w:rPr>
          <w:noProof/>
        </w:rPr>
        <w:t>验证信息</w:t>
      </w:r>
      <w:r>
        <w:rPr>
          <w:rFonts w:hint="eastAsia"/>
          <w:noProof/>
        </w:rPr>
        <w:t>，请访问</w:t>
      </w:r>
      <w:hyperlink r:id="rId12" w:history="1">
        <w:r w:rsidRPr="0021054F">
          <w:rPr>
            <w:rStyle w:val="a8"/>
            <w:rFonts w:hint="eastAsia"/>
            <w:noProof/>
          </w:rPr>
          <w:t>http://haproxyIP:</w:t>
        </w:r>
        <w:r w:rsidRPr="0021054F">
          <w:rPr>
            <w:rStyle w:val="a8"/>
            <w:noProof/>
          </w:rPr>
          <w:t>3835</w:t>
        </w:r>
      </w:hyperlink>
      <w:r>
        <w:rPr>
          <w:noProof/>
        </w:rPr>
        <w:t xml:space="preserve"> </w:t>
      </w:r>
      <w:r>
        <w:rPr>
          <w:noProof/>
        </w:rPr>
        <w:t>如果出现如下图所示信息，表示启动正常。</w:t>
      </w:r>
    </w:p>
    <w:p w:rsidR="001F36D3" w:rsidRDefault="00F87721" w:rsidP="00B76FFC">
      <w:pPr>
        <w:rPr>
          <w:rFonts w:hint="eastAsia"/>
          <w:noProof/>
        </w:rPr>
      </w:pPr>
      <w:r w:rsidRPr="005348E8">
        <w:rPr>
          <w:noProof/>
        </w:rPr>
        <w:drawing>
          <wp:inline distT="0" distB="0" distL="0" distR="0">
            <wp:extent cx="5275580" cy="23653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D3" w:rsidRDefault="001D2F89" w:rsidP="001F36D3">
      <w:pPr>
        <w:pStyle w:val="2"/>
      </w:pPr>
      <w:bookmarkStart w:id="5" w:name="_Toc469070651"/>
      <w:r>
        <w:rPr>
          <w:rFonts w:hint="eastAsia"/>
        </w:rPr>
        <w:t>配置</w:t>
      </w:r>
      <w:bookmarkEnd w:id="5"/>
    </w:p>
    <w:p w:rsidR="001F36D3" w:rsidRDefault="001F36D3" w:rsidP="001F36D3">
      <w:pPr>
        <w:pStyle w:val="3"/>
      </w:pPr>
      <w:bookmarkStart w:id="6" w:name="_Toc469070652"/>
      <w:r>
        <w:t>配置</w:t>
      </w:r>
      <w:r>
        <w:t>Uyun-</w:t>
      </w:r>
      <w:r w:rsidRPr="001C12FB">
        <w:t>HAProxy</w:t>
      </w:r>
      <w:bookmarkEnd w:id="6"/>
    </w:p>
    <w:p w:rsidR="001F36D3" w:rsidRDefault="001F36D3" w:rsidP="001F36D3">
      <w:r>
        <w:rPr>
          <w:rFonts w:hint="eastAsia"/>
        </w:rPr>
        <w:t>1</w:t>
      </w:r>
      <w:r>
        <w:t>）在</w:t>
      </w:r>
      <w:r>
        <w:rPr>
          <w:rFonts w:hint="eastAsia"/>
        </w:rPr>
        <w:t>3.1</w:t>
      </w:r>
      <w:r>
        <w:t>成功的前提下，停止</w:t>
      </w:r>
      <w:r>
        <w:t>Uyun-</w:t>
      </w:r>
      <w:r w:rsidRPr="001C12FB">
        <w:t>HAProxy</w:t>
      </w:r>
      <w:r>
        <w:t>。执行命令</w:t>
      </w:r>
      <w:r w:rsidRPr="00983324">
        <w:rPr>
          <w:noProof/>
          <w:highlight w:val="lightGray"/>
        </w:rPr>
        <w:t>systemctl stop uyun-haproxy</w:t>
      </w:r>
    </w:p>
    <w:p w:rsidR="001F36D3" w:rsidRDefault="001F36D3" w:rsidP="001F36D3">
      <w:r>
        <w:rPr>
          <w:rFonts w:hint="eastAsia"/>
        </w:rPr>
        <w:t>2</w:t>
      </w:r>
      <w:r>
        <w:rPr>
          <w:rFonts w:hint="eastAsia"/>
        </w:rPr>
        <w:t>）执行命令</w:t>
      </w:r>
      <w:r>
        <w:rPr>
          <w:rFonts w:hint="eastAsia"/>
        </w:rPr>
        <w:t>vi /opt/conf/haproxy.cgf,</w:t>
      </w:r>
      <w:r>
        <w:rPr>
          <w:rFonts w:hint="eastAsia"/>
        </w:rPr>
        <w:t>，如下图所示。然后启用编辑模式，修改最后一行的</w:t>
      </w:r>
      <w:r>
        <w:rPr>
          <w:rFonts w:hint="eastAsia"/>
        </w:rPr>
        <w:t>ip</w:t>
      </w:r>
      <w:r>
        <w:rPr>
          <w:rFonts w:hint="eastAsia"/>
        </w:rPr>
        <w:t>，</w:t>
      </w:r>
    </w:p>
    <w:p w:rsidR="001F36D3" w:rsidRDefault="001F36D3" w:rsidP="001F36D3">
      <w:r>
        <w:t>为本地安装</w:t>
      </w:r>
      <w:r>
        <w:t>Uyun-</w:t>
      </w:r>
      <w:r w:rsidRPr="001C12FB">
        <w:t>HAProxy</w:t>
      </w:r>
      <w:r>
        <w:t>的</w:t>
      </w:r>
      <w:r>
        <w:t>ip</w:t>
      </w:r>
      <w:r>
        <w:t>地址</w:t>
      </w:r>
      <w:r>
        <w:rPr>
          <w:rFonts w:hint="eastAsia"/>
        </w:rPr>
        <w:t>。</w:t>
      </w:r>
    </w:p>
    <w:p w:rsidR="001F36D3" w:rsidRDefault="001F36D3" w:rsidP="001F36D3">
      <w:r>
        <w:rPr>
          <w:rFonts w:hint="eastAsia"/>
        </w:rPr>
        <w:t>3</w:t>
      </w:r>
      <w:r>
        <w:rPr>
          <w:rFonts w:hint="eastAsia"/>
        </w:rPr>
        <w:t>）配置完成后，执行启动命令</w:t>
      </w:r>
      <w:r w:rsidRPr="00983324">
        <w:rPr>
          <w:noProof/>
          <w:highlight w:val="lightGray"/>
        </w:rPr>
        <w:t>systemctl start uyun-haproxy</w:t>
      </w:r>
    </w:p>
    <w:p w:rsidR="001F36D3" w:rsidRDefault="001F36D3" w:rsidP="001F36D3">
      <w:pPr>
        <w:rPr>
          <w:rFonts w:hint="eastAsia"/>
        </w:rPr>
      </w:pPr>
      <w:r>
        <w:rPr>
          <w:rFonts w:hint="eastAsia"/>
        </w:rPr>
        <w:t>至此</w:t>
      </w:r>
      <w:r>
        <w:t>Uyun-</w:t>
      </w:r>
      <w:r w:rsidRPr="001C12FB">
        <w:t>HAProxy</w:t>
      </w:r>
      <w:r>
        <w:rPr>
          <w:rFonts w:hint="eastAsia"/>
        </w:rPr>
        <w:t>配置完毕。</w:t>
      </w:r>
    </w:p>
    <w:p w:rsidR="001F36D3" w:rsidRPr="001F36D3" w:rsidRDefault="00F87721" w:rsidP="001F36D3">
      <w:pPr>
        <w:rPr>
          <w:rFonts w:hint="eastAsia"/>
        </w:rPr>
      </w:pPr>
      <w:r w:rsidRPr="005348E8">
        <w:rPr>
          <w:noProof/>
        </w:rPr>
        <w:lastRenderedPageBreak/>
        <w:drawing>
          <wp:inline distT="0" distB="0" distL="0" distR="0">
            <wp:extent cx="5284470" cy="6356985"/>
            <wp:effectExtent l="0" t="0" r="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6D3" w:rsidRDefault="001F36D3" w:rsidP="001F36D3">
      <w:pPr>
        <w:pStyle w:val="3"/>
      </w:pPr>
      <w:bookmarkStart w:id="7" w:name="_Toc469070653"/>
      <w:r>
        <w:rPr>
          <w:rFonts w:hint="eastAsia"/>
        </w:rPr>
        <w:t>修改</w:t>
      </w:r>
      <w:r w:rsidR="00983324">
        <w:rPr>
          <w:rFonts w:hint="eastAsia"/>
        </w:rPr>
        <w:t>Monitor-</w:t>
      </w:r>
      <w:r w:rsidR="001D2F89">
        <w:rPr>
          <w:rFonts w:hint="eastAsia"/>
        </w:rPr>
        <w:t>Agent</w:t>
      </w:r>
      <w:bookmarkEnd w:id="7"/>
    </w:p>
    <w:p w:rsidR="001F36D3" w:rsidRDefault="005F6DC7" w:rsidP="005F6DC7">
      <w:pPr>
        <w:pStyle w:val="4"/>
      </w:pPr>
      <w:r>
        <w:t>W</w:t>
      </w:r>
      <w:r w:rsidR="001F36D3">
        <w:rPr>
          <w:rFonts w:hint="eastAsia"/>
        </w:rPr>
        <w:t>indow</w:t>
      </w:r>
      <w:r>
        <w:rPr>
          <w:rFonts w:hint="eastAsia"/>
        </w:rPr>
        <w:t>安装版</w:t>
      </w:r>
      <w:r w:rsidR="00D96731">
        <w:rPr>
          <w:rFonts w:hint="eastAsia"/>
        </w:rPr>
        <w:t>修改</w:t>
      </w:r>
    </w:p>
    <w:p w:rsidR="00222702" w:rsidRDefault="00222702" w:rsidP="00222702">
      <w:pPr>
        <w:ind w:left="360"/>
        <w:rPr>
          <w:rFonts w:hint="eastAsia"/>
        </w:rPr>
      </w:pPr>
      <w:r>
        <w:t>如下图所示</w:t>
      </w:r>
      <w:r>
        <w:rPr>
          <w:rFonts w:hint="eastAsia"/>
        </w:rPr>
        <w:t>，</w:t>
      </w:r>
      <w:r>
        <w:t>修改原来默认的上传地址</w:t>
      </w:r>
      <w:r>
        <w:rPr>
          <w:rFonts w:hint="eastAsia"/>
        </w:rPr>
        <w:t>，</w:t>
      </w:r>
      <w:r>
        <w:t>更改为</w:t>
      </w:r>
      <w:r>
        <w:t>uyun-Haproxy</w:t>
      </w:r>
      <w:r>
        <w:t>的地址</w:t>
      </w:r>
      <w:r>
        <w:rPr>
          <w:rFonts w:hint="eastAsia"/>
        </w:rPr>
        <w:t>。注意端口</w:t>
      </w:r>
      <w:r>
        <w:rPr>
          <w:rFonts w:hint="eastAsia"/>
        </w:rPr>
        <w:t>3834</w:t>
      </w:r>
    </w:p>
    <w:p w:rsidR="00D96731" w:rsidRDefault="00F87721" w:rsidP="00D96731">
      <w:pPr>
        <w:ind w:left="360"/>
        <w:rPr>
          <w:noProof/>
        </w:rPr>
      </w:pPr>
      <w:r w:rsidRPr="005348E8">
        <w:rPr>
          <w:noProof/>
        </w:rPr>
        <w:lastRenderedPageBreak/>
        <w:drawing>
          <wp:inline distT="0" distB="0" distL="0" distR="0">
            <wp:extent cx="5275580" cy="2919095"/>
            <wp:effectExtent l="0" t="0" r="12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702" w:rsidRDefault="00222702" w:rsidP="004670AC">
      <w:pPr>
        <w:numPr>
          <w:ilvl w:val="0"/>
          <w:numId w:val="33"/>
        </w:numPr>
        <w:rPr>
          <w:rFonts w:hint="eastAsia"/>
        </w:rPr>
      </w:pPr>
      <w:r>
        <w:rPr>
          <w:noProof/>
        </w:rPr>
        <w:t>然后点击</w:t>
      </w:r>
      <w:r>
        <w:rPr>
          <w:noProof/>
        </w:rPr>
        <w:t>Action</w:t>
      </w:r>
      <w:r>
        <w:rPr>
          <w:rFonts w:hint="eastAsia"/>
          <w:noProof/>
        </w:rPr>
        <w:t>按钮，选择菜单项</w:t>
      </w:r>
      <w:r>
        <w:rPr>
          <w:rFonts w:hint="eastAsia"/>
          <w:noProof/>
        </w:rPr>
        <w:t>restart</w:t>
      </w:r>
      <w:r>
        <w:rPr>
          <w:rFonts w:hint="eastAsia"/>
          <w:noProof/>
        </w:rPr>
        <w:t>，重启</w:t>
      </w:r>
      <w:r>
        <w:rPr>
          <w:rFonts w:hint="eastAsia"/>
          <w:noProof/>
        </w:rPr>
        <w:t>agent</w:t>
      </w:r>
      <w:r>
        <w:rPr>
          <w:rFonts w:hint="eastAsia"/>
          <w:noProof/>
        </w:rPr>
        <w:t>。</w:t>
      </w:r>
    </w:p>
    <w:p w:rsidR="001F36D3" w:rsidRDefault="005F6DC7" w:rsidP="005F6DC7">
      <w:pPr>
        <w:pStyle w:val="4"/>
      </w:pPr>
      <w:r>
        <w:t>L</w:t>
      </w:r>
      <w:r w:rsidR="001F36D3">
        <w:t>inux</w:t>
      </w:r>
      <w:r>
        <w:rPr>
          <w:rFonts w:hint="eastAsia"/>
        </w:rPr>
        <w:t>安装版</w:t>
      </w:r>
      <w:r w:rsidR="001F36D3">
        <w:t>修改</w:t>
      </w:r>
    </w:p>
    <w:p w:rsidR="00222702" w:rsidRDefault="00222702" w:rsidP="004670AC">
      <w:pPr>
        <w:numPr>
          <w:ilvl w:val="0"/>
          <w:numId w:val="32"/>
        </w:numPr>
      </w:pPr>
      <w:r>
        <w:t>执行命令</w:t>
      </w:r>
      <w:r w:rsidRPr="00222702">
        <w:rPr>
          <w:highlight w:val="lightGray"/>
        </w:rPr>
        <w:t>vi /etc/monitor-agent/datamonitor.conf</w:t>
      </w:r>
      <w:r>
        <w:t xml:space="preserve"> </w:t>
      </w:r>
      <w:r>
        <w:t>修改文件</w:t>
      </w:r>
      <w:r>
        <w:rPr>
          <w:rFonts w:hint="eastAsia"/>
        </w:rPr>
        <w:t>。</w:t>
      </w:r>
      <w:r>
        <w:t>如下图所示</w:t>
      </w:r>
      <w:r>
        <w:rPr>
          <w:rFonts w:hint="eastAsia"/>
        </w:rPr>
        <w:t>，使用</w:t>
      </w:r>
      <w:r>
        <w:rPr>
          <w:rFonts w:hint="eastAsia"/>
        </w:rPr>
        <w:t>VIM</w:t>
      </w:r>
      <w:r>
        <w:rPr>
          <w:rFonts w:hint="eastAsia"/>
        </w:rPr>
        <w:t>编辑。将原来的地址更改为</w:t>
      </w:r>
      <w:r>
        <w:rPr>
          <w:rFonts w:hint="eastAsia"/>
        </w:rPr>
        <w:t>uyun</w:t>
      </w:r>
      <w:r>
        <w:t>-</w:t>
      </w:r>
      <w:r>
        <w:rPr>
          <w:rFonts w:hint="eastAsia"/>
        </w:rPr>
        <w:t>Haproxy</w:t>
      </w:r>
      <w:r>
        <w:rPr>
          <w:rFonts w:hint="eastAsia"/>
        </w:rPr>
        <w:t>所在的机器</w:t>
      </w:r>
      <w:r>
        <w:rPr>
          <w:rFonts w:hint="eastAsia"/>
        </w:rPr>
        <w:t>IP</w:t>
      </w:r>
      <w:r>
        <w:rPr>
          <w:rFonts w:hint="eastAsia"/>
        </w:rPr>
        <w:t>。记得保存后退出</w:t>
      </w:r>
      <w:r>
        <w:rPr>
          <w:rFonts w:hint="eastAsia"/>
        </w:rPr>
        <w:t>(</w:t>
      </w:r>
      <w:r>
        <w:t>:wq</w:t>
      </w:r>
      <w:r>
        <w:t>命令退出</w:t>
      </w:r>
      <w:r>
        <w:t>VIM</w:t>
      </w:r>
      <w:r>
        <w:rPr>
          <w:rFonts w:hint="eastAsia"/>
        </w:rPr>
        <w:t>)</w:t>
      </w:r>
    </w:p>
    <w:p w:rsidR="00222702" w:rsidRPr="00222702" w:rsidRDefault="00222702" w:rsidP="004670AC">
      <w:pPr>
        <w:numPr>
          <w:ilvl w:val="0"/>
          <w:numId w:val="32"/>
        </w:numPr>
        <w:rPr>
          <w:rFonts w:hint="eastAsia"/>
          <w:b/>
        </w:rPr>
      </w:pPr>
      <w:r>
        <w:t>然后重新启动</w:t>
      </w:r>
      <w:r>
        <w:rPr>
          <w:rFonts w:hint="eastAsia"/>
        </w:rPr>
        <w:t>，</w:t>
      </w:r>
      <w:r>
        <w:t>执行命令</w:t>
      </w:r>
      <w:r w:rsidRPr="00222702">
        <w:t>/etc/init.d/datamonitor-agent restart</w:t>
      </w:r>
    </w:p>
    <w:p w:rsidR="00222702" w:rsidRPr="001F36D3" w:rsidRDefault="00F87721" w:rsidP="00222702">
      <w:pPr>
        <w:ind w:left="360"/>
        <w:rPr>
          <w:rFonts w:hint="eastAsia"/>
        </w:rPr>
      </w:pPr>
      <w:r w:rsidRPr="005348E8">
        <w:rPr>
          <w:noProof/>
        </w:rPr>
        <w:drawing>
          <wp:inline distT="0" distB="0" distL="0" distR="0">
            <wp:extent cx="5284470" cy="172339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F89" w:rsidRDefault="00983324" w:rsidP="001F36D3">
      <w:pPr>
        <w:pStyle w:val="3"/>
      </w:pPr>
      <w:bookmarkStart w:id="8" w:name="_Toc469070654"/>
      <w:r>
        <w:rPr>
          <w:rFonts w:hint="eastAsia"/>
        </w:rPr>
        <w:t>Monitor-agentless</w:t>
      </w:r>
      <w:bookmarkEnd w:id="8"/>
    </w:p>
    <w:p w:rsidR="00D96731" w:rsidRDefault="00D96731" w:rsidP="005F6DC7">
      <w:pPr>
        <w:pStyle w:val="4"/>
      </w:pPr>
      <w:r>
        <w:rPr>
          <w:rFonts w:hint="eastAsia"/>
        </w:rPr>
        <w:t>window</w:t>
      </w:r>
      <w:r>
        <w:rPr>
          <w:rFonts w:hint="eastAsia"/>
        </w:rPr>
        <w:t>安装</w:t>
      </w:r>
      <w:r w:rsidR="005F6DC7">
        <w:rPr>
          <w:rFonts w:hint="eastAsia"/>
        </w:rPr>
        <w:t>版</w:t>
      </w:r>
      <w:r>
        <w:rPr>
          <w:rFonts w:hint="eastAsia"/>
        </w:rPr>
        <w:t>修改</w:t>
      </w:r>
    </w:p>
    <w:p w:rsidR="00A6249C" w:rsidRPr="00A6249C" w:rsidRDefault="00A6249C" w:rsidP="00A6249C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%</w:t>
      </w:r>
      <w:r w:rsidRPr="00A6249C">
        <w:t>MonitorAgentless</w:t>
      </w:r>
      <w:r>
        <w:rPr>
          <w:rFonts w:hint="eastAsia"/>
        </w:rPr>
        <w:t>安装目录</w:t>
      </w:r>
      <w:r>
        <w:t>%</w:t>
      </w:r>
      <w:r w:rsidRPr="00A6249C">
        <w:t>\conf</w:t>
      </w:r>
      <w:r>
        <w:rPr>
          <w:rFonts w:hint="eastAsia"/>
        </w:rPr>
        <w:t>中编辑</w:t>
      </w:r>
      <w:r>
        <w:rPr>
          <w:rFonts w:hint="eastAsia"/>
        </w:rPr>
        <w:t>config</w:t>
      </w:r>
      <w:r>
        <w:t>.properties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，</w:t>
      </w:r>
      <w:r>
        <w:t>将</w:t>
      </w:r>
      <w:r>
        <w:t>openapi.domain</w:t>
      </w:r>
      <w:r>
        <w:t>的地址更改为</w:t>
      </w:r>
      <w:r>
        <w:t>uyun-HAproxy</w:t>
      </w:r>
      <w:r>
        <w:t>的地址</w:t>
      </w:r>
      <w:r>
        <w:rPr>
          <w:rFonts w:hint="eastAsia"/>
        </w:rPr>
        <w:t>，</w:t>
      </w:r>
      <w:r>
        <w:t>注意带上</w:t>
      </w:r>
      <w:r>
        <w:rPr>
          <w:rFonts w:hint="eastAsia"/>
        </w:rPr>
        <w:t>3834</w:t>
      </w:r>
      <w:r>
        <w:rPr>
          <w:rFonts w:hint="eastAsia"/>
        </w:rPr>
        <w:t>端口。然后重启</w:t>
      </w:r>
      <w:r>
        <w:rPr>
          <w:rFonts w:hint="eastAsia"/>
        </w:rPr>
        <w:t>Monitor-agentless</w:t>
      </w:r>
      <w:r>
        <w:rPr>
          <w:rFonts w:hint="eastAsia"/>
        </w:rPr>
        <w:t>即可。</w:t>
      </w:r>
    </w:p>
    <w:p w:rsidR="00D96731" w:rsidRDefault="00F87721" w:rsidP="00D96731">
      <w:pPr>
        <w:ind w:left="360"/>
        <w:rPr>
          <w:rFonts w:hint="eastAsia"/>
        </w:rPr>
      </w:pPr>
      <w:r w:rsidRPr="005348E8">
        <w:rPr>
          <w:noProof/>
        </w:rPr>
        <w:lastRenderedPageBreak/>
        <w:drawing>
          <wp:inline distT="0" distB="0" distL="0" distR="0">
            <wp:extent cx="5275580" cy="1160780"/>
            <wp:effectExtent l="0" t="0" r="127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31" w:rsidRDefault="005F6DC7" w:rsidP="005F6DC7">
      <w:pPr>
        <w:pStyle w:val="4"/>
      </w:pPr>
      <w:r>
        <w:t>L</w:t>
      </w:r>
      <w:r w:rsidR="00D96731">
        <w:t>inux</w:t>
      </w:r>
      <w:r>
        <w:rPr>
          <w:rFonts w:hint="eastAsia"/>
        </w:rPr>
        <w:t>安装版</w:t>
      </w:r>
      <w:r w:rsidR="00D96731">
        <w:t>修改</w:t>
      </w:r>
    </w:p>
    <w:p w:rsidR="005F6DC7" w:rsidRDefault="005F6DC7" w:rsidP="005F6DC7">
      <w:r>
        <w:rPr>
          <w:rFonts w:hint="eastAsia"/>
        </w:rPr>
        <w:t>在安装好的</w:t>
      </w:r>
      <w:r>
        <w:rPr>
          <w:rFonts w:hint="eastAsia"/>
        </w:rPr>
        <w:t>Monitor</w:t>
      </w:r>
      <w:r>
        <w:t>-agentless</w:t>
      </w:r>
      <w:r>
        <w:rPr>
          <w:rFonts w:hint="eastAsia"/>
        </w:rPr>
        <w:t>中，通过命令</w:t>
      </w:r>
    </w:p>
    <w:p w:rsidR="005F6DC7" w:rsidRPr="005F6DC7" w:rsidRDefault="005F6DC7" w:rsidP="005F6DC7">
      <w:pPr>
        <w:rPr>
          <w:rFonts w:hint="eastAsia"/>
        </w:rPr>
      </w:pPr>
      <w:r w:rsidRPr="005F6DC7">
        <w:t>vi /opt/uyun/monitor-probe/probe/conf/config.properties</w:t>
      </w:r>
      <w:r>
        <w:t xml:space="preserve"> </w:t>
      </w:r>
      <w:r>
        <w:rPr>
          <w:rFonts w:hint="eastAsia"/>
        </w:rPr>
        <w:t>编辑。</w:t>
      </w:r>
    </w:p>
    <w:p w:rsidR="00721B86" w:rsidRDefault="005F6DC7" w:rsidP="00721B86">
      <w:pPr>
        <w:rPr>
          <w:noProof/>
        </w:rPr>
      </w:pPr>
      <w:r>
        <w:rPr>
          <w:rFonts w:hint="eastAsia"/>
          <w:noProof/>
        </w:rPr>
        <w:t>在打开的编辑器中，修改如下所示的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，将地址修改为，</w:t>
      </w:r>
      <w:r>
        <w:rPr>
          <w:rFonts w:hint="eastAsia"/>
          <w:noProof/>
        </w:rPr>
        <w:t>uyun-Haproxy</w:t>
      </w:r>
      <w:r>
        <w:rPr>
          <w:rFonts w:hint="eastAsia"/>
          <w:noProof/>
        </w:rPr>
        <w:t>的地址。</w:t>
      </w:r>
    </w:p>
    <w:p w:rsidR="005F6DC7" w:rsidRDefault="005F6DC7" w:rsidP="00721B86">
      <w:pPr>
        <w:rPr>
          <w:rFonts w:hint="eastAsia"/>
        </w:rPr>
      </w:pPr>
      <w:r>
        <w:rPr>
          <w:rFonts w:hint="eastAsia"/>
          <w:noProof/>
        </w:rPr>
        <w:t>然后重启</w:t>
      </w:r>
      <w:r>
        <w:rPr>
          <w:rFonts w:hint="eastAsia"/>
          <w:noProof/>
        </w:rPr>
        <w:t>agentless</w:t>
      </w:r>
      <w:r>
        <w:rPr>
          <w:rFonts w:hint="eastAsia"/>
          <w:noProof/>
        </w:rPr>
        <w:t>即可。</w:t>
      </w:r>
    </w:p>
    <w:p w:rsidR="00721B86" w:rsidRPr="00721B86" w:rsidRDefault="00F87721" w:rsidP="005F6DC7">
      <w:pPr>
        <w:rPr>
          <w:rFonts w:hint="eastAsia"/>
        </w:rPr>
      </w:pPr>
      <w:r w:rsidRPr="005348E8">
        <w:rPr>
          <w:noProof/>
        </w:rPr>
        <w:drawing>
          <wp:inline distT="0" distB="0" distL="0" distR="0">
            <wp:extent cx="5284470" cy="146812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B86" w:rsidRPr="00721B86">
      <w:pgSz w:w="11906" w:h="16838"/>
      <w:pgMar w:top="1440" w:right="1797" w:bottom="1440" w:left="1797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4B8" w:rsidRDefault="003224B8">
      <w:pPr>
        <w:spacing w:line="240" w:lineRule="auto"/>
      </w:pPr>
      <w:r>
        <w:separator/>
      </w:r>
    </w:p>
  </w:endnote>
  <w:endnote w:type="continuationSeparator" w:id="0">
    <w:p w:rsidR="003224B8" w:rsidRDefault="00322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B8" w:rsidRDefault="004D459A">
    <w:pPr>
      <w:pStyle w:val="af6"/>
    </w:pPr>
    <w:r w:rsidRPr="00700589">
      <w:rPr>
        <w:rStyle w:val="aff2"/>
        <w:rFonts w:ascii="Arial Unicode MS" w:eastAsia="微软雅黑"/>
        <w:b w:val="0"/>
        <w:sz w:val="21"/>
        <w:szCs w:val="21"/>
      </w:rPr>
      <w:t>杭州优云软件有限公司</w:t>
    </w:r>
    <w:r w:rsidRPr="00436564">
      <w:rPr>
        <w:rStyle w:val="aff2"/>
        <w:rFonts w:ascii="Arial Unicode MS" w:eastAsia="微软雅黑"/>
        <w:b w:val="0"/>
      </w:rPr>
      <w:tab/>
    </w:r>
    <w:r w:rsidRPr="00700589">
      <w:rPr>
        <w:rStyle w:val="aff2"/>
        <w:rFonts w:ascii="Arial Unicode MS" w:eastAsia="微软雅黑"/>
        <w:b w:val="0"/>
        <w:sz w:val="21"/>
        <w:szCs w:val="21"/>
      </w:rPr>
      <w:t>UYUN</w:t>
    </w:r>
    <w:r w:rsidRPr="00700589">
      <w:rPr>
        <w:rStyle w:val="aff2"/>
        <w:rFonts w:ascii="Arial Unicode MS" w:eastAsia="微软雅黑" w:hint="eastAsia"/>
        <w:b w:val="0"/>
        <w:sz w:val="21"/>
        <w:szCs w:val="21"/>
      </w:rPr>
      <w:t>.</w:t>
    </w:r>
    <w:r w:rsidRPr="00700589">
      <w:rPr>
        <w:rStyle w:val="aff2"/>
        <w:rFonts w:ascii="Arial Unicode MS" w:eastAsia="微软雅黑"/>
        <w:b w:val="0"/>
        <w:sz w:val="21"/>
        <w:szCs w:val="21"/>
      </w:rPr>
      <w:t>CN</w:t>
    </w:r>
    <w:r>
      <w:rPr>
        <w:rStyle w:val="aff2"/>
        <w:rFonts w:ascii="Arial Unicode MS" w:eastAsia="微软雅黑"/>
        <w:b w:val="0"/>
      </w:rPr>
      <w:tab/>
    </w:r>
    <w:r w:rsidRPr="00700589">
      <w:rPr>
        <w:rStyle w:val="aff2"/>
        <w:rFonts w:ascii="Arial Unicode MS" w:eastAsia="微软雅黑" w:hint="eastAsia"/>
        <w:b w:val="0"/>
        <w:sz w:val="21"/>
        <w:szCs w:val="21"/>
      </w:rPr>
      <w:t>第</w:t>
    </w:r>
    <w:r w:rsidRPr="00700589">
      <w:rPr>
        <w:rStyle w:val="aff2"/>
        <w:rFonts w:ascii="Arial Unicode MS" w:eastAsia="微软雅黑" w:hint="eastAsia"/>
        <w:b w:val="0"/>
        <w:sz w:val="21"/>
        <w:szCs w:val="21"/>
      </w:rPr>
      <w:t xml:space="preserve"> </w:t>
    </w:r>
    <w:r w:rsidRPr="00700589">
      <w:rPr>
        <w:rStyle w:val="aff2"/>
        <w:rFonts w:ascii="Arial Unicode MS" w:eastAsia="微软雅黑"/>
        <w:b w:val="0"/>
        <w:noProof/>
        <w:sz w:val="21"/>
        <w:szCs w:val="21"/>
      </w:rPr>
      <w:fldChar w:fldCharType="begin"/>
    </w:r>
    <w:r w:rsidRPr="00700589">
      <w:rPr>
        <w:rStyle w:val="aff2"/>
        <w:rFonts w:ascii="Arial Unicode MS" w:eastAsia="微软雅黑"/>
        <w:b w:val="0"/>
        <w:noProof/>
        <w:sz w:val="21"/>
        <w:szCs w:val="21"/>
      </w:rPr>
      <w:instrText xml:space="preserve">PAGE  </w:instrText>
    </w:r>
    <w:r w:rsidRPr="00700589">
      <w:rPr>
        <w:rStyle w:val="aff2"/>
        <w:rFonts w:ascii="Arial Unicode MS" w:eastAsia="微软雅黑"/>
        <w:b w:val="0"/>
        <w:noProof/>
        <w:sz w:val="21"/>
        <w:szCs w:val="21"/>
      </w:rPr>
      <w:fldChar w:fldCharType="separate"/>
    </w:r>
    <w:r w:rsidR="00F87721">
      <w:rPr>
        <w:rStyle w:val="aff2"/>
        <w:rFonts w:ascii="Arial Unicode MS" w:eastAsia="微软雅黑"/>
        <w:b w:val="0"/>
        <w:noProof/>
        <w:sz w:val="21"/>
        <w:szCs w:val="21"/>
      </w:rPr>
      <w:t>- 5 -</w:t>
    </w:r>
    <w:r w:rsidRPr="00700589">
      <w:rPr>
        <w:rStyle w:val="aff2"/>
        <w:rFonts w:ascii="Arial Unicode MS" w:eastAsia="微软雅黑"/>
        <w:b w:val="0"/>
        <w:noProof/>
        <w:sz w:val="21"/>
        <w:szCs w:val="21"/>
      </w:rPr>
      <w:fldChar w:fldCharType="end"/>
    </w:r>
    <w:r w:rsidRPr="00700589">
      <w:rPr>
        <w:rStyle w:val="aff2"/>
        <w:rFonts w:ascii="Arial Unicode MS" w:eastAsia="微软雅黑" w:hint="eastAsia"/>
        <w:b w:val="0"/>
        <w:sz w:val="21"/>
        <w:szCs w:val="21"/>
      </w:rPr>
      <w:t xml:space="preserve"> </w:t>
    </w:r>
    <w:r w:rsidRPr="00700589">
      <w:rPr>
        <w:rStyle w:val="aff2"/>
        <w:rFonts w:ascii="Arial Unicode MS" w:eastAsia="微软雅黑" w:hint="eastAsia"/>
        <w:b w:val="0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4B8" w:rsidRDefault="003224B8">
      <w:pPr>
        <w:spacing w:line="240" w:lineRule="auto"/>
      </w:pPr>
      <w:r>
        <w:separator/>
      </w:r>
    </w:p>
  </w:footnote>
  <w:footnote w:type="continuationSeparator" w:id="0">
    <w:p w:rsidR="003224B8" w:rsidRDefault="00322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B8" w:rsidRDefault="00791DB8"/>
  <w:p w:rsidR="00791DB8" w:rsidRDefault="00791DB8"/>
  <w:p w:rsidR="00791DB8" w:rsidRDefault="00791DB8"/>
  <w:p w:rsidR="00791DB8" w:rsidRDefault="00791DB8"/>
  <w:p w:rsidR="00791DB8" w:rsidRDefault="00791DB8">
    <w:pPr>
      <w:ind w:firstLine="420"/>
    </w:pPr>
  </w:p>
  <w:p w:rsidR="00791DB8" w:rsidRDefault="00791DB8"/>
  <w:p w:rsidR="00791DB8" w:rsidRDefault="00791DB8"/>
  <w:p w:rsidR="00791DB8" w:rsidRDefault="00791DB8"/>
  <w:p w:rsidR="00791DB8" w:rsidRDefault="00791DB8"/>
  <w:p w:rsidR="00791DB8" w:rsidRDefault="00791DB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889" w:rsidRPr="00C01889" w:rsidRDefault="00C01889">
    <w:pPr>
      <w:pStyle w:val="afe"/>
      <w:rPr>
        <w:rFonts w:ascii="微软雅黑" w:eastAsia="微软雅黑" w:hAnsi="微软雅黑" w:hint="eastAsia"/>
        <w:sz w:val="21"/>
        <w:szCs w:val="21"/>
        <w:lang w:eastAsia="zh-CN"/>
      </w:rPr>
    </w:pPr>
    <w:r>
      <w:rPr>
        <w:rFonts w:ascii="微软雅黑" w:eastAsia="微软雅黑" w:hAnsi="微软雅黑" w:hint="eastAsia"/>
        <w:sz w:val="21"/>
        <w:szCs w:val="21"/>
        <w:lang w:eastAsia="zh-CN"/>
      </w:rPr>
      <w:t>Haproxy</w:t>
    </w:r>
    <w:r w:rsidR="00F87721" w:rsidRPr="00700589"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4445635</wp:posOffset>
          </wp:positionH>
          <wp:positionV relativeFrom="paragraph">
            <wp:posOffset>-9525</wp:posOffset>
          </wp:positionV>
          <wp:extent cx="774700" cy="144145"/>
          <wp:effectExtent l="0" t="0" r="6350" b="8255"/>
          <wp:wrapTight wrapText="bothSides">
            <wp:wrapPolygon edited="0">
              <wp:start x="0" y="0"/>
              <wp:lineTo x="0" y="19982"/>
              <wp:lineTo x="21246" y="19982"/>
              <wp:lineTo x="21246" y="0"/>
              <wp:lineTo x="17528" y="0"/>
              <wp:lineTo x="0" y="0"/>
            </wp:wrapPolygon>
          </wp:wrapTight>
          <wp:docPr id="3" name="图片 5" descr="D:\Broada\#2文档模板\优云UYUN_文档模板\uyu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D:\Broada\#2文档模板\优云UYUN_文档模板\uyun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459A" w:rsidRPr="00700589">
      <w:rPr>
        <w:rFonts w:ascii="微软雅黑" w:eastAsia="微软雅黑" w:hAnsi="微软雅黑" w:hint="eastAsia"/>
        <w:sz w:val="21"/>
        <w:szCs w:val="21"/>
      </w:rPr>
      <w:t>安装</w:t>
    </w:r>
    <w:r>
      <w:rPr>
        <w:rFonts w:ascii="微软雅黑" w:eastAsia="微软雅黑" w:hAnsi="微软雅黑" w:hint="eastAsia"/>
        <w:sz w:val="21"/>
        <w:szCs w:val="21"/>
        <w:lang w:eastAsia="zh-CN"/>
      </w:rPr>
      <w:t>配置说明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FFFFFF82"/>
    <w:lvl w:ilvl="0">
      <w:start w:val="1"/>
      <w:numFmt w:val="bullet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2">
    <w:nsid w:val="052E59AB"/>
    <w:multiLevelType w:val="hybridMultilevel"/>
    <w:tmpl w:val="06D0C554"/>
    <w:lvl w:ilvl="0" w:tplc="723CC3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63E37"/>
    <w:multiLevelType w:val="hybridMultilevel"/>
    <w:tmpl w:val="EEC6DE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B631AA"/>
    <w:multiLevelType w:val="hybridMultilevel"/>
    <w:tmpl w:val="A7D654EA"/>
    <w:lvl w:ilvl="0" w:tplc="EC3A2E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8E491A"/>
    <w:multiLevelType w:val="multilevel"/>
    <w:tmpl w:val="238E49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251EF0"/>
    <w:multiLevelType w:val="multilevel"/>
    <w:tmpl w:val="29251E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95355B"/>
    <w:multiLevelType w:val="hybridMultilevel"/>
    <w:tmpl w:val="B0CC325C"/>
    <w:lvl w:ilvl="0" w:tplc="0D7466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260321"/>
    <w:multiLevelType w:val="multilevel"/>
    <w:tmpl w:val="2F260321"/>
    <w:lvl w:ilvl="0">
      <w:start w:val="1"/>
      <w:numFmt w:val="decimal"/>
      <w:lvlText w:val="表格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AF049E7"/>
    <w:multiLevelType w:val="multilevel"/>
    <w:tmpl w:val="3AF049E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094695"/>
    <w:multiLevelType w:val="hybridMultilevel"/>
    <w:tmpl w:val="9056973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413A0D2B"/>
    <w:multiLevelType w:val="hybridMultilevel"/>
    <w:tmpl w:val="CDD4D25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43235266"/>
    <w:multiLevelType w:val="multilevel"/>
    <w:tmpl w:val="43235266"/>
    <w:lvl w:ilvl="0">
      <w:start w:val="1"/>
      <w:numFmt w:val="bullet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601259DF"/>
    <w:multiLevelType w:val="hybridMultilevel"/>
    <w:tmpl w:val="DD98A7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4C7C19"/>
    <w:multiLevelType w:val="multilevel"/>
    <w:tmpl w:val="604C7C19"/>
    <w:lvl w:ilvl="0">
      <w:start w:val="1"/>
      <w:numFmt w:val="decimal"/>
      <w:lvlText w:val="第%1章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color w:val="auto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color w:val="auto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/>
        <w:color w:val="auto"/>
        <w:sz w:val="30"/>
        <w:szCs w:val="3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黑体" w:hAnsi="Times New Roman" w:hint="default"/>
        <w:b w:val="0"/>
        <w:i w:val="0"/>
        <w:color w:val="auto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eastAsia="黑体" w:hAnsi="Times New Roman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eastAsia="黑体" w:hAnsi="Times New Roman" w:hint="default"/>
        <w:b w:val="0"/>
        <w:i w:val="0"/>
        <w:color w:val="auto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618035B8"/>
    <w:multiLevelType w:val="multilevel"/>
    <w:tmpl w:val="618035B8"/>
    <w:lvl w:ilvl="0">
      <w:start w:val="1"/>
      <w:numFmt w:val="decimal"/>
      <w:lvlText w:val="图%1"/>
      <w:lvlJc w:val="center"/>
      <w:pPr>
        <w:ind w:left="84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sz w:val="1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1CD3860"/>
    <w:multiLevelType w:val="hybridMultilevel"/>
    <w:tmpl w:val="D7F209DA"/>
    <w:lvl w:ilvl="0" w:tplc="D2F479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7F32147"/>
    <w:multiLevelType w:val="multilevel"/>
    <w:tmpl w:val="67F32147"/>
    <w:lvl w:ilvl="0">
      <w:start w:val="1"/>
      <w:numFmt w:val="bullet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23B1E07"/>
    <w:multiLevelType w:val="multilevel"/>
    <w:tmpl w:val="723B1E07"/>
    <w:lvl w:ilvl="0">
      <w:start w:val="1"/>
      <w:numFmt w:val="bullet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7505098D"/>
    <w:multiLevelType w:val="multilevel"/>
    <w:tmpl w:val="7505098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89717FC"/>
    <w:multiLevelType w:val="multilevel"/>
    <w:tmpl w:val="789717F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BF96514"/>
    <w:multiLevelType w:val="hybridMultilevel"/>
    <w:tmpl w:val="BFEA1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">
    <w:abstractNumId w:val="12"/>
  </w:num>
  <w:num w:numId="3">
    <w:abstractNumId w:val="8"/>
  </w:num>
  <w:num w:numId="4">
    <w:abstractNumId w:val="17"/>
  </w:num>
  <w:num w:numId="5">
    <w:abstractNumId w:val="15"/>
  </w:num>
  <w:num w:numId="6">
    <w:abstractNumId w:val="1"/>
  </w:num>
  <w:num w:numId="7">
    <w:abstractNumId w:val="18"/>
  </w:num>
  <w:num w:numId="8">
    <w:abstractNumId w:val="0"/>
  </w:num>
  <w:num w:numId="9">
    <w:abstractNumId w:val="5"/>
  </w:num>
  <w:num w:numId="10">
    <w:abstractNumId w:val="20"/>
  </w:num>
  <w:num w:numId="11">
    <w:abstractNumId w:val="9"/>
  </w:num>
  <w:num w:numId="12">
    <w:abstractNumId w:val="19"/>
  </w:num>
  <w:num w:numId="13">
    <w:abstractNumId w:val="6"/>
  </w:num>
  <w:num w:numId="14">
    <w:abstractNumId w:val="21"/>
  </w:num>
  <w:num w:numId="15">
    <w:abstractNumId w:val="16"/>
  </w:num>
  <w:num w:numId="16">
    <w:abstractNumId w:val="13"/>
  </w:num>
  <w:num w:numId="17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18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19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0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1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2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3">
    <w:abstractNumId w:val="4"/>
  </w:num>
  <w:num w:numId="24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5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6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7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eastAsia="黑体" w:hAnsi="Times New Roman" w:hint="default"/>
          <w:b w:val="0"/>
          <w:i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28">
    <w:abstractNumId w:val="3"/>
  </w:num>
  <w:num w:numId="29">
    <w:abstractNumId w:val="2"/>
  </w:num>
  <w:num w:numId="30">
    <w:abstractNumId w:val="14"/>
    <w:lvlOverride w:ilvl="0">
      <w:lvl w:ilvl="0">
        <w:start w:val="1"/>
        <w:numFmt w:val="decimal"/>
        <w:lvlText w:val="第%1章"/>
        <w:lvlJc w:val="left"/>
        <w:pPr>
          <w:tabs>
            <w:tab w:val="num" w:pos="432"/>
          </w:tabs>
          <w:ind w:left="432" w:hanging="432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ascii="Times New Roman" w:eastAsia="黑体" w:hAnsi="Times New Roman" w:hint="default"/>
          <w:b w:val="0"/>
          <w:i w:val="0"/>
          <w:color w:val="auto"/>
          <w:sz w:val="32"/>
          <w:szCs w:val="32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ascii="Times New Roman" w:eastAsia="黑体" w:hAnsi="Times New Roman" w:hint="default"/>
          <w:b w:val="0"/>
          <w:i w:val="0"/>
          <w:color w:val="auto"/>
          <w:sz w:val="30"/>
          <w:szCs w:val="3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ascii="Times New Roman" w:eastAsia="黑体" w:hAnsi="Times New Roman" w:hint="default"/>
          <w:b w:val="0"/>
          <w:i w:val="0"/>
          <w:color w:val="auto"/>
          <w:sz w:val="28"/>
          <w:szCs w:val="28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ascii="Times New Roman" w:eastAsia="黑体" w:hAnsi="Times New Roman" w:hint="default"/>
          <w:b w:val="0"/>
          <w:i w:val="0"/>
          <w:color w:val="auto"/>
          <w:sz w:val="24"/>
          <w:szCs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1">
    <w:abstractNumId w:val="7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BB"/>
    <w:rsid w:val="00000D08"/>
    <w:rsid w:val="00000D3D"/>
    <w:rsid w:val="00003D79"/>
    <w:rsid w:val="000313E1"/>
    <w:rsid w:val="00032402"/>
    <w:rsid w:val="0003547A"/>
    <w:rsid w:val="00035E75"/>
    <w:rsid w:val="00043E03"/>
    <w:rsid w:val="00051A4A"/>
    <w:rsid w:val="00055CDB"/>
    <w:rsid w:val="0006325A"/>
    <w:rsid w:val="00071677"/>
    <w:rsid w:val="000804F3"/>
    <w:rsid w:val="000805D4"/>
    <w:rsid w:val="00081AEE"/>
    <w:rsid w:val="00094DCA"/>
    <w:rsid w:val="00097705"/>
    <w:rsid w:val="000A0938"/>
    <w:rsid w:val="000A1886"/>
    <w:rsid w:val="000A2A26"/>
    <w:rsid w:val="000A2DF6"/>
    <w:rsid w:val="000B2380"/>
    <w:rsid w:val="000B3ED5"/>
    <w:rsid w:val="000B4799"/>
    <w:rsid w:val="000B7912"/>
    <w:rsid w:val="000D0902"/>
    <w:rsid w:val="000D1B78"/>
    <w:rsid w:val="000D2B5F"/>
    <w:rsid w:val="000D337A"/>
    <w:rsid w:val="000D6531"/>
    <w:rsid w:val="000E01B9"/>
    <w:rsid w:val="000E0315"/>
    <w:rsid w:val="000E25B3"/>
    <w:rsid w:val="000E50CC"/>
    <w:rsid w:val="000E67BA"/>
    <w:rsid w:val="000F6F22"/>
    <w:rsid w:val="001006CF"/>
    <w:rsid w:val="00103CF3"/>
    <w:rsid w:val="001061DC"/>
    <w:rsid w:val="0011359B"/>
    <w:rsid w:val="001320AB"/>
    <w:rsid w:val="00134C6E"/>
    <w:rsid w:val="001352B3"/>
    <w:rsid w:val="001447B1"/>
    <w:rsid w:val="0015068C"/>
    <w:rsid w:val="001525D3"/>
    <w:rsid w:val="00156E6E"/>
    <w:rsid w:val="001612E3"/>
    <w:rsid w:val="0016161F"/>
    <w:rsid w:val="0016311F"/>
    <w:rsid w:val="0016391A"/>
    <w:rsid w:val="001660E9"/>
    <w:rsid w:val="00166371"/>
    <w:rsid w:val="00170400"/>
    <w:rsid w:val="00176364"/>
    <w:rsid w:val="0017693B"/>
    <w:rsid w:val="00177400"/>
    <w:rsid w:val="00177572"/>
    <w:rsid w:val="0017764B"/>
    <w:rsid w:val="00180375"/>
    <w:rsid w:val="00184702"/>
    <w:rsid w:val="00185E1D"/>
    <w:rsid w:val="001865FD"/>
    <w:rsid w:val="0019378D"/>
    <w:rsid w:val="00195F6C"/>
    <w:rsid w:val="001A6A4A"/>
    <w:rsid w:val="001A756E"/>
    <w:rsid w:val="001A79D6"/>
    <w:rsid w:val="001B1B48"/>
    <w:rsid w:val="001B32D4"/>
    <w:rsid w:val="001C12FB"/>
    <w:rsid w:val="001C7494"/>
    <w:rsid w:val="001D05E3"/>
    <w:rsid w:val="001D1C31"/>
    <w:rsid w:val="001D1EA7"/>
    <w:rsid w:val="001D2F89"/>
    <w:rsid w:val="001D48A4"/>
    <w:rsid w:val="001D5F20"/>
    <w:rsid w:val="001D70E9"/>
    <w:rsid w:val="001E15E3"/>
    <w:rsid w:val="001F36D3"/>
    <w:rsid w:val="001F46A5"/>
    <w:rsid w:val="00207AED"/>
    <w:rsid w:val="00210C38"/>
    <w:rsid w:val="0021387A"/>
    <w:rsid w:val="002173A8"/>
    <w:rsid w:val="00220809"/>
    <w:rsid w:val="00222702"/>
    <w:rsid w:val="00223240"/>
    <w:rsid w:val="0023014A"/>
    <w:rsid w:val="0023618F"/>
    <w:rsid w:val="00255380"/>
    <w:rsid w:val="00261AA3"/>
    <w:rsid w:val="00261FC5"/>
    <w:rsid w:val="002625F6"/>
    <w:rsid w:val="00262FDD"/>
    <w:rsid w:val="00264C7A"/>
    <w:rsid w:val="002660DA"/>
    <w:rsid w:val="00266652"/>
    <w:rsid w:val="002777B4"/>
    <w:rsid w:val="00281E88"/>
    <w:rsid w:val="00282384"/>
    <w:rsid w:val="00283FA2"/>
    <w:rsid w:val="00286830"/>
    <w:rsid w:val="00291C72"/>
    <w:rsid w:val="0029626B"/>
    <w:rsid w:val="002A1CAA"/>
    <w:rsid w:val="002A41C0"/>
    <w:rsid w:val="002A4659"/>
    <w:rsid w:val="002A77C7"/>
    <w:rsid w:val="002B0AA1"/>
    <w:rsid w:val="002B715F"/>
    <w:rsid w:val="002D1D9D"/>
    <w:rsid w:val="002E5795"/>
    <w:rsid w:val="002F2405"/>
    <w:rsid w:val="002F2617"/>
    <w:rsid w:val="002F3344"/>
    <w:rsid w:val="002F55B1"/>
    <w:rsid w:val="00300343"/>
    <w:rsid w:val="00320310"/>
    <w:rsid w:val="00321C94"/>
    <w:rsid w:val="0032202E"/>
    <w:rsid w:val="003224B8"/>
    <w:rsid w:val="00324385"/>
    <w:rsid w:val="00325725"/>
    <w:rsid w:val="00331407"/>
    <w:rsid w:val="00337A05"/>
    <w:rsid w:val="00340A00"/>
    <w:rsid w:val="00342C6D"/>
    <w:rsid w:val="00345748"/>
    <w:rsid w:val="00356E5A"/>
    <w:rsid w:val="00362192"/>
    <w:rsid w:val="00363169"/>
    <w:rsid w:val="00364A97"/>
    <w:rsid w:val="00365D75"/>
    <w:rsid w:val="003772E6"/>
    <w:rsid w:val="003876AE"/>
    <w:rsid w:val="003915EC"/>
    <w:rsid w:val="0039219A"/>
    <w:rsid w:val="003A418D"/>
    <w:rsid w:val="003B14A5"/>
    <w:rsid w:val="003B19A3"/>
    <w:rsid w:val="003C28E4"/>
    <w:rsid w:val="003C4110"/>
    <w:rsid w:val="003C7605"/>
    <w:rsid w:val="003D08E9"/>
    <w:rsid w:val="003D1AB6"/>
    <w:rsid w:val="003D26DC"/>
    <w:rsid w:val="003D2D20"/>
    <w:rsid w:val="003D4D88"/>
    <w:rsid w:val="003D769E"/>
    <w:rsid w:val="003F2982"/>
    <w:rsid w:val="00400EE7"/>
    <w:rsid w:val="00403246"/>
    <w:rsid w:val="00403966"/>
    <w:rsid w:val="00406E5E"/>
    <w:rsid w:val="00406F5C"/>
    <w:rsid w:val="004123A0"/>
    <w:rsid w:val="004264F9"/>
    <w:rsid w:val="0043140E"/>
    <w:rsid w:val="00434F28"/>
    <w:rsid w:val="00436499"/>
    <w:rsid w:val="0045503C"/>
    <w:rsid w:val="00455600"/>
    <w:rsid w:val="004643A0"/>
    <w:rsid w:val="004670AC"/>
    <w:rsid w:val="00467D21"/>
    <w:rsid w:val="00481B9F"/>
    <w:rsid w:val="00485F82"/>
    <w:rsid w:val="00490619"/>
    <w:rsid w:val="004A6516"/>
    <w:rsid w:val="004B26C2"/>
    <w:rsid w:val="004B41AF"/>
    <w:rsid w:val="004C4BAF"/>
    <w:rsid w:val="004D1A66"/>
    <w:rsid w:val="004D229E"/>
    <w:rsid w:val="004D459A"/>
    <w:rsid w:val="004D559F"/>
    <w:rsid w:val="004E01D6"/>
    <w:rsid w:val="004F0887"/>
    <w:rsid w:val="004F71F7"/>
    <w:rsid w:val="00506DF3"/>
    <w:rsid w:val="00511236"/>
    <w:rsid w:val="00514510"/>
    <w:rsid w:val="005201D3"/>
    <w:rsid w:val="0052414A"/>
    <w:rsid w:val="0052520C"/>
    <w:rsid w:val="005264D1"/>
    <w:rsid w:val="00537734"/>
    <w:rsid w:val="00546A3E"/>
    <w:rsid w:val="00552D39"/>
    <w:rsid w:val="00560F87"/>
    <w:rsid w:val="00563266"/>
    <w:rsid w:val="00573B9C"/>
    <w:rsid w:val="005853C7"/>
    <w:rsid w:val="00593CB5"/>
    <w:rsid w:val="005952E0"/>
    <w:rsid w:val="005A2A93"/>
    <w:rsid w:val="005B1796"/>
    <w:rsid w:val="005B606A"/>
    <w:rsid w:val="005C2A15"/>
    <w:rsid w:val="005C3467"/>
    <w:rsid w:val="005C4D4C"/>
    <w:rsid w:val="005D01F4"/>
    <w:rsid w:val="005D4BA8"/>
    <w:rsid w:val="005E6CB9"/>
    <w:rsid w:val="005F6DC7"/>
    <w:rsid w:val="00612517"/>
    <w:rsid w:val="00613EE6"/>
    <w:rsid w:val="00615487"/>
    <w:rsid w:val="00623D9F"/>
    <w:rsid w:val="00626BF4"/>
    <w:rsid w:val="00635A79"/>
    <w:rsid w:val="00640F0F"/>
    <w:rsid w:val="006460C4"/>
    <w:rsid w:val="00650255"/>
    <w:rsid w:val="00653E9B"/>
    <w:rsid w:val="00656275"/>
    <w:rsid w:val="00656D7B"/>
    <w:rsid w:val="006570F7"/>
    <w:rsid w:val="0066733D"/>
    <w:rsid w:val="00667C7A"/>
    <w:rsid w:val="00674340"/>
    <w:rsid w:val="00675284"/>
    <w:rsid w:val="00682488"/>
    <w:rsid w:val="006824F3"/>
    <w:rsid w:val="006872D2"/>
    <w:rsid w:val="00687591"/>
    <w:rsid w:val="00691997"/>
    <w:rsid w:val="0069482C"/>
    <w:rsid w:val="006A07FC"/>
    <w:rsid w:val="006A6245"/>
    <w:rsid w:val="006C62CF"/>
    <w:rsid w:val="006D1431"/>
    <w:rsid w:val="006D7581"/>
    <w:rsid w:val="006E1313"/>
    <w:rsid w:val="006E1D1C"/>
    <w:rsid w:val="006E6AF5"/>
    <w:rsid w:val="006F2D38"/>
    <w:rsid w:val="006F4E42"/>
    <w:rsid w:val="00700589"/>
    <w:rsid w:val="00706508"/>
    <w:rsid w:val="00706F53"/>
    <w:rsid w:val="0071042A"/>
    <w:rsid w:val="00720916"/>
    <w:rsid w:val="00721B86"/>
    <w:rsid w:val="00723D9F"/>
    <w:rsid w:val="00735F8F"/>
    <w:rsid w:val="00737682"/>
    <w:rsid w:val="00737AFD"/>
    <w:rsid w:val="0074021B"/>
    <w:rsid w:val="00740C57"/>
    <w:rsid w:val="00743B59"/>
    <w:rsid w:val="00750F7E"/>
    <w:rsid w:val="007521D3"/>
    <w:rsid w:val="0075227C"/>
    <w:rsid w:val="00752B7F"/>
    <w:rsid w:val="007550A3"/>
    <w:rsid w:val="00761318"/>
    <w:rsid w:val="007646E6"/>
    <w:rsid w:val="007749C8"/>
    <w:rsid w:val="00782EF9"/>
    <w:rsid w:val="00790329"/>
    <w:rsid w:val="00791DB8"/>
    <w:rsid w:val="00797476"/>
    <w:rsid w:val="007A5C33"/>
    <w:rsid w:val="007A6BA9"/>
    <w:rsid w:val="007B0BF2"/>
    <w:rsid w:val="007B101E"/>
    <w:rsid w:val="007B36A9"/>
    <w:rsid w:val="007B7565"/>
    <w:rsid w:val="007C04BD"/>
    <w:rsid w:val="007C7F7C"/>
    <w:rsid w:val="007E2883"/>
    <w:rsid w:val="007E329A"/>
    <w:rsid w:val="007E3E7F"/>
    <w:rsid w:val="007E42AF"/>
    <w:rsid w:val="007E55DF"/>
    <w:rsid w:val="007F324A"/>
    <w:rsid w:val="007F4CF4"/>
    <w:rsid w:val="007F5804"/>
    <w:rsid w:val="00802220"/>
    <w:rsid w:val="0080433A"/>
    <w:rsid w:val="008055F7"/>
    <w:rsid w:val="00812C9B"/>
    <w:rsid w:val="00817A1F"/>
    <w:rsid w:val="008239BF"/>
    <w:rsid w:val="00824A24"/>
    <w:rsid w:val="008337B0"/>
    <w:rsid w:val="008443B9"/>
    <w:rsid w:val="008500FB"/>
    <w:rsid w:val="008509AD"/>
    <w:rsid w:val="00850C5F"/>
    <w:rsid w:val="00870B67"/>
    <w:rsid w:val="00874328"/>
    <w:rsid w:val="00874398"/>
    <w:rsid w:val="00874EE9"/>
    <w:rsid w:val="00882D3A"/>
    <w:rsid w:val="00890958"/>
    <w:rsid w:val="00890E0B"/>
    <w:rsid w:val="008956E2"/>
    <w:rsid w:val="008A570C"/>
    <w:rsid w:val="008A5EB2"/>
    <w:rsid w:val="008B2BA7"/>
    <w:rsid w:val="008B3BCA"/>
    <w:rsid w:val="008B5911"/>
    <w:rsid w:val="008C270A"/>
    <w:rsid w:val="008C2DA4"/>
    <w:rsid w:val="008C5BFC"/>
    <w:rsid w:val="008D049A"/>
    <w:rsid w:val="008D05E8"/>
    <w:rsid w:val="008D3C5D"/>
    <w:rsid w:val="008D7F4F"/>
    <w:rsid w:val="008F5873"/>
    <w:rsid w:val="008F78B7"/>
    <w:rsid w:val="00910384"/>
    <w:rsid w:val="00912E9F"/>
    <w:rsid w:val="00913423"/>
    <w:rsid w:val="0092066F"/>
    <w:rsid w:val="009222ED"/>
    <w:rsid w:val="00922B40"/>
    <w:rsid w:val="00923B81"/>
    <w:rsid w:val="00926350"/>
    <w:rsid w:val="00932E45"/>
    <w:rsid w:val="00937C9C"/>
    <w:rsid w:val="00954E90"/>
    <w:rsid w:val="0095505D"/>
    <w:rsid w:val="0095671D"/>
    <w:rsid w:val="00966605"/>
    <w:rsid w:val="00967F1A"/>
    <w:rsid w:val="00970ABF"/>
    <w:rsid w:val="00974855"/>
    <w:rsid w:val="00974BA7"/>
    <w:rsid w:val="00976C81"/>
    <w:rsid w:val="009808C4"/>
    <w:rsid w:val="00982099"/>
    <w:rsid w:val="00983324"/>
    <w:rsid w:val="00984396"/>
    <w:rsid w:val="009913AB"/>
    <w:rsid w:val="00994601"/>
    <w:rsid w:val="009B6544"/>
    <w:rsid w:val="009B6ED4"/>
    <w:rsid w:val="009B7FBA"/>
    <w:rsid w:val="009C2823"/>
    <w:rsid w:val="009C7B0A"/>
    <w:rsid w:val="009D0DBF"/>
    <w:rsid w:val="009D6BD0"/>
    <w:rsid w:val="009D7A37"/>
    <w:rsid w:val="009E1D1A"/>
    <w:rsid w:val="009F5990"/>
    <w:rsid w:val="009F59BB"/>
    <w:rsid w:val="00A0603C"/>
    <w:rsid w:val="00A07D24"/>
    <w:rsid w:val="00A13348"/>
    <w:rsid w:val="00A17D56"/>
    <w:rsid w:val="00A211E3"/>
    <w:rsid w:val="00A245AF"/>
    <w:rsid w:val="00A27223"/>
    <w:rsid w:val="00A27454"/>
    <w:rsid w:val="00A55808"/>
    <w:rsid w:val="00A6249C"/>
    <w:rsid w:val="00A7044B"/>
    <w:rsid w:val="00A715F6"/>
    <w:rsid w:val="00A71C4B"/>
    <w:rsid w:val="00A806F3"/>
    <w:rsid w:val="00A82B09"/>
    <w:rsid w:val="00A834FB"/>
    <w:rsid w:val="00A842C8"/>
    <w:rsid w:val="00A93201"/>
    <w:rsid w:val="00A94CDA"/>
    <w:rsid w:val="00A96E2C"/>
    <w:rsid w:val="00AA626D"/>
    <w:rsid w:val="00AA7D4C"/>
    <w:rsid w:val="00AB0001"/>
    <w:rsid w:val="00AB5209"/>
    <w:rsid w:val="00AC1A6D"/>
    <w:rsid w:val="00AD47B5"/>
    <w:rsid w:val="00AD5D71"/>
    <w:rsid w:val="00AE2E9E"/>
    <w:rsid w:val="00AE4612"/>
    <w:rsid w:val="00AF2628"/>
    <w:rsid w:val="00AF30B6"/>
    <w:rsid w:val="00AF30E0"/>
    <w:rsid w:val="00AF456F"/>
    <w:rsid w:val="00AF529F"/>
    <w:rsid w:val="00AF5F94"/>
    <w:rsid w:val="00B01D38"/>
    <w:rsid w:val="00B021FA"/>
    <w:rsid w:val="00B059A8"/>
    <w:rsid w:val="00B449D2"/>
    <w:rsid w:val="00B44F4E"/>
    <w:rsid w:val="00B51A1A"/>
    <w:rsid w:val="00B56F37"/>
    <w:rsid w:val="00B57F0B"/>
    <w:rsid w:val="00B61C40"/>
    <w:rsid w:val="00B6434A"/>
    <w:rsid w:val="00B677CF"/>
    <w:rsid w:val="00B72EBC"/>
    <w:rsid w:val="00B741BD"/>
    <w:rsid w:val="00B751BD"/>
    <w:rsid w:val="00B7549E"/>
    <w:rsid w:val="00B76FFC"/>
    <w:rsid w:val="00B8283E"/>
    <w:rsid w:val="00B83335"/>
    <w:rsid w:val="00B8437D"/>
    <w:rsid w:val="00B85FAB"/>
    <w:rsid w:val="00B93182"/>
    <w:rsid w:val="00B937F6"/>
    <w:rsid w:val="00B94B4C"/>
    <w:rsid w:val="00B95D60"/>
    <w:rsid w:val="00B96445"/>
    <w:rsid w:val="00B9729A"/>
    <w:rsid w:val="00B976B0"/>
    <w:rsid w:val="00BA0643"/>
    <w:rsid w:val="00BC0819"/>
    <w:rsid w:val="00BC3B99"/>
    <w:rsid w:val="00BC4AB1"/>
    <w:rsid w:val="00BD6B5B"/>
    <w:rsid w:val="00BE19D0"/>
    <w:rsid w:val="00BE30EA"/>
    <w:rsid w:val="00BE3D4D"/>
    <w:rsid w:val="00BE4FBE"/>
    <w:rsid w:val="00BE6569"/>
    <w:rsid w:val="00BF1CE1"/>
    <w:rsid w:val="00BF25E2"/>
    <w:rsid w:val="00BF74BC"/>
    <w:rsid w:val="00BF7F4A"/>
    <w:rsid w:val="00C00C87"/>
    <w:rsid w:val="00C01889"/>
    <w:rsid w:val="00C0239D"/>
    <w:rsid w:val="00C0494D"/>
    <w:rsid w:val="00C100A1"/>
    <w:rsid w:val="00C10E7C"/>
    <w:rsid w:val="00C123D4"/>
    <w:rsid w:val="00C3017F"/>
    <w:rsid w:val="00C32186"/>
    <w:rsid w:val="00C409A0"/>
    <w:rsid w:val="00C40B90"/>
    <w:rsid w:val="00C420F5"/>
    <w:rsid w:val="00C421CA"/>
    <w:rsid w:val="00C51BC4"/>
    <w:rsid w:val="00C54811"/>
    <w:rsid w:val="00C70698"/>
    <w:rsid w:val="00C83374"/>
    <w:rsid w:val="00C92EF2"/>
    <w:rsid w:val="00CA2516"/>
    <w:rsid w:val="00CA25BC"/>
    <w:rsid w:val="00CA6D35"/>
    <w:rsid w:val="00CA77CC"/>
    <w:rsid w:val="00CB7BE5"/>
    <w:rsid w:val="00CC3872"/>
    <w:rsid w:val="00CC7651"/>
    <w:rsid w:val="00CD4DA0"/>
    <w:rsid w:val="00CD6D95"/>
    <w:rsid w:val="00CE3F5F"/>
    <w:rsid w:val="00CF0618"/>
    <w:rsid w:val="00CF651A"/>
    <w:rsid w:val="00D00CBE"/>
    <w:rsid w:val="00D04226"/>
    <w:rsid w:val="00D06B76"/>
    <w:rsid w:val="00D0714B"/>
    <w:rsid w:val="00D07317"/>
    <w:rsid w:val="00D079DB"/>
    <w:rsid w:val="00D1148B"/>
    <w:rsid w:val="00D11BFD"/>
    <w:rsid w:val="00D13876"/>
    <w:rsid w:val="00D141D4"/>
    <w:rsid w:val="00D20209"/>
    <w:rsid w:val="00D202B7"/>
    <w:rsid w:val="00D30194"/>
    <w:rsid w:val="00D31148"/>
    <w:rsid w:val="00D3522E"/>
    <w:rsid w:val="00D3708F"/>
    <w:rsid w:val="00D413A2"/>
    <w:rsid w:val="00D43047"/>
    <w:rsid w:val="00D45749"/>
    <w:rsid w:val="00D45B12"/>
    <w:rsid w:val="00D53F1B"/>
    <w:rsid w:val="00D66EDB"/>
    <w:rsid w:val="00D772DD"/>
    <w:rsid w:val="00D804C7"/>
    <w:rsid w:val="00D82183"/>
    <w:rsid w:val="00D87EAE"/>
    <w:rsid w:val="00D9070E"/>
    <w:rsid w:val="00D96731"/>
    <w:rsid w:val="00DA5026"/>
    <w:rsid w:val="00DB1C47"/>
    <w:rsid w:val="00DB3483"/>
    <w:rsid w:val="00DB37D4"/>
    <w:rsid w:val="00DC2CC6"/>
    <w:rsid w:val="00DC4B2E"/>
    <w:rsid w:val="00DD061D"/>
    <w:rsid w:val="00DD4875"/>
    <w:rsid w:val="00DD667D"/>
    <w:rsid w:val="00DD7676"/>
    <w:rsid w:val="00DE0997"/>
    <w:rsid w:val="00DE45BA"/>
    <w:rsid w:val="00DE64E9"/>
    <w:rsid w:val="00DF3032"/>
    <w:rsid w:val="00DF3C0A"/>
    <w:rsid w:val="00DF60E9"/>
    <w:rsid w:val="00E00F90"/>
    <w:rsid w:val="00E059E4"/>
    <w:rsid w:val="00E10B38"/>
    <w:rsid w:val="00E1292C"/>
    <w:rsid w:val="00E16726"/>
    <w:rsid w:val="00E20AE6"/>
    <w:rsid w:val="00E22B09"/>
    <w:rsid w:val="00E23B59"/>
    <w:rsid w:val="00E26552"/>
    <w:rsid w:val="00E30677"/>
    <w:rsid w:val="00E33421"/>
    <w:rsid w:val="00E35516"/>
    <w:rsid w:val="00E36239"/>
    <w:rsid w:val="00E44690"/>
    <w:rsid w:val="00E477DD"/>
    <w:rsid w:val="00E5653D"/>
    <w:rsid w:val="00E570EB"/>
    <w:rsid w:val="00E57909"/>
    <w:rsid w:val="00E62D14"/>
    <w:rsid w:val="00E648CB"/>
    <w:rsid w:val="00E7039C"/>
    <w:rsid w:val="00E75DE5"/>
    <w:rsid w:val="00E806FB"/>
    <w:rsid w:val="00E846BB"/>
    <w:rsid w:val="00E86EE5"/>
    <w:rsid w:val="00E910C5"/>
    <w:rsid w:val="00EA0B9E"/>
    <w:rsid w:val="00EA5A90"/>
    <w:rsid w:val="00EB1DB2"/>
    <w:rsid w:val="00EB6A29"/>
    <w:rsid w:val="00EC3DCB"/>
    <w:rsid w:val="00EC438C"/>
    <w:rsid w:val="00EC43AD"/>
    <w:rsid w:val="00ED06D9"/>
    <w:rsid w:val="00ED7166"/>
    <w:rsid w:val="00EF27AA"/>
    <w:rsid w:val="00EF43E9"/>
    <w:rsid w:val="00EF78EE"/>
    <w:rsid w:val="00F10D32"/>
    <w:rsid w:val="00F1410A"/>
    <w:rsid w:val="00F149E0"/>
    <w:rsid w:val="00F16B88"/>
    <w:rsid w:val="00F17B68"/>
    <w:rsid w:val="00F2442D"/>
    <w:rsid w:val="00F3443A"/>
    <w:rsid w:val="00F35A25"/>
    <w:rsid w:val="00F36F8D"/>
    <w:rsid w:val="00F40A13"/>
    <w:rsid w:val="00F61C5E"/>
    <w:rsid w:val="00F6279C"/>
    <w:rsid w:val="00F644C3"/>
    <w:rsid w:val="00F75DEA"/>
    <w:rsid w:val="00F77AEF"/>
    <w:rsid w:val="00F832A5"/>
    <w:rsid w:val="00F84B0F"/>
    <w:rsid w:val="00F87721"/>
    <w:rsid w:val="00F9166B"/>
    <w:rsid w:val="00F93AE9"/>
    <w:rsid w:val="00F94408"/>
    <w:rsid w:val="00F97670"/>
    <w:rsid w:val="00FA432D"/>
    <w:rsid w:val="00FA5C71"/>
    <w:rsid w:val="00FA67EC"/>
    <w:rsid w:val="00FB1166"/>
    <w:rsid w:val="00FB1E89"/>
    <w:rsid w:val="00FB3068"/>
    <w:rsid w:val="00FB5BD6"/>
    <w:rsid w:val="00FC43A7"/>
    <w:rsid w:val="00FC73B2"/>
    <w:rsid w:val="00FD4E30"/>
    <w:rsid w:val="00FD54C8"/>
    <w:rsid w:val="00FD713C"/>
    <w:rsid w:val="00FD76D5"/>
    <w:rsid w:val="00FE2357"/>
    <w:rsid w:val="00FF492D"/>
    <w:rsid w:val="00FF75E8"/>
    <w:rsid w:val="02BB692B"/>
    <w:rsid w:val="06D03057"/>
    <w:rsid w:val="08E03614"/>
    <w:rsid w:val="08EC799F"/>
    <w:rsid w:val="11C131BF"/>
    <w:rsid w:val="28A834E5"/>
    <w:rsid w:val="3657654E"/>
    <w:rsid w:val="36E54712"/>
    <w:rsid w:val="39F8687A"/>
    <w:rsid w:val="4AE51782"/>
    <w:rsid w:val="5A5E34A8"/>
    <w:rsid w:val="5E580D00"/>
    <w:rsid w:val="77072997"/>
    <w:rsid w:val="7711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0AD0A199-4890-4B25-B3C4-E8980B3B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99"/>
    <w:lsdException w:name="caption" w:qFormat="1"/>
    <w:lsdException w:name="table of figures" w:uiPriority="99"/>
    <w:lsdException w:name="List Bullet" w:uiPriority="93"/>
    <w:lsdException w:name="List Bullet 2" w:uiPriority="93"/>
    <w:lsdException w:name="List Bullet 3" w:uiPriority="93"/>
    <w:lsdException w:name="List Bullet 4" w:uiPriority="99"/>
    <w:lsdException w:name="List Bullet 5" w:uiPriority="99"/>
    <w:lsdException w:name="Title" w:qFormat="1"/>
    <w:lsdException w:name="Default Paragraph Font" w:semiHidden="1" w:uiPriority="1"/>
    <w:lsdException w:name="Body Text" w:semiHidden="1"/>
    <w:lsdException w:name="Subtitle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right="57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adjustRightInd w:val="0"/>
      <w:spacing w:before="240" w:after="240"/>
      <w:outlineLvl w:val="0"/>
    </w:pPr>
    <w:rPr>
      <w:rFonts w:eastAsia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180" w:after="180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rFonts w:eastAsia="黑体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eastAsia="黑体"/>
      <w:b/>
      <w:bCs/>
      <w:sz w:val="32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rFonts w:eastAsia="黑体"/>
      <w:b/>
      <w:bCs/>
      <w:sz w:val="32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60" w:after="60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</w:style>
  <w:style w:type="character" w:customStyle="1" w:styleId="Char">
    <w:name w:val="日期 Char"/>
    <w:link w:val="a3"/>
    <w:rPr>
      <w:kern w:val="2"/>
      <w:sz w:val="21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annotation reference"/>
    <w:rPr>
      <w:sz w:val="21"/>
      <w:szCs w:val="21"/>
    </w:rPr>
  </w:style>
  <w:style w:type="character" w:customStyle="1" w:styleId="Char1">
    <w:name w:val="批注文字 Char"/>
    <w:link w:val="a6"/>
    <w:rPr>
      <w:kern w:val="2"/>
      <w:sz w:val="21"/>
      <w:szCs w:val="24"/>
    </w:rPr>
  </w:style>
  <w:style w:type="character" w:customStyle="1" w:styleId="Char2">
    <w:name w:val="批注框文本 Char"/>
    <w:link w:val="a7"/>
    <w:rPr>
      <w:kern w:val="2"/>
      <w:sz w:val="18"/>
      <w:szCs w:val="18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character" w:customStyle="1" w:styleId="2Char">
    <w:name w:val="首行缩进2字符 Char"/>
    <w:link w:val="20"/>
    <w:rPr>
      <w:kern w:val="2"/>
      <w:sz w:val="24"/>
      <w:szCs w:val="24"/>
    </w:rPr>
  </w:style>
  <w:style w:type="character" w:customStyle="1" w:styleId="aa">
    <w:name w:val="小标题"/>
    <w:rPr>
      <w:b/>
      <w:bCs/>
      <w:sz w:val="32"/>
    </w:rPr>
  </w:style>
  <w:style w:type="paragraph" w:styleId="a7">
    <w:name w:val="Balloon Text"/>
    <w:basedOn w:val="a"/>
    <w:link w:val="Char2"/>
    <w:pPr>
      <w:spacing w:line="240" w:lineRule="auto"/>
    </w:pPr>
    <w:rPr>
      <w:sz w:val="18"/>
      <w:szCs w:val="18"/>
      <w:lang w:val="x-none" w:eastAsia="x-none"/>
    </w:rPr>
  </w:style>
  <w:style w:type="paragraph" w:styleId="21">
    <w:name w:val="toc 2"/>
    <w:basedOn w:val="a"/>
    <w:next w:val="a"/>
    <w:uiPriority w:val="39"/>
    <w:pPr>
      <w:tabs>
        <w:tab w:val="left" w:pos="960"/>
        <w:tab w:val="right" w:leader="dot" w:pos="8302"/>
      </w:tabs>
      <w:ind w:left="240"/>
      <w:jc w:val="left"/>
    </w:pPr>
    <w:rPr>
      <w:smallCaps/>
      <w:sz w:val="20"/>
      <w:szCs w:val="20"/>
      <w:lang w:val="en-US" w:eastAsia="zh-CN"/>
    </w:rPr>
  </w:style>
  <w:style w:type="paragraph" w:customStyle="1" w:styleId="ab">
    <w:name w:val="表格首行"/>
    <w:basedOn w:val="a"/>
    <w:uiPriority w:val="96"/>
    <w:pPr>
      <w:spacing w:line="240" w:lineRule="auto"/>
      <w:jc w:val="center"/>
    </w:pPr>
    <w:rPr>
      <w:rFonts w:ascii="宋体" w:hAnsi="宋体"/>
    </w:rPr>
  </w:style>
  <w:style w:type="paragraph" w:customStyle="1" w:styleId="ac">
    <w:name w:val="居中标题"/>
    <w:basedOn w:val="a"/>
    <w:pPr>
      <w:spacing w:before="120" w:after="120"/>
      <w:ind w:right="0"/>
      <w:jc w:val="center"/>
    </w:pPr>
    <w:rPr>
      <w:rFonts w:cs="宋体"/>
      <w:b/>
      <w:bCs/>
      <w:sz w:val="44"/>
      <w:szCs w:val="20"/>
    </w:rPr>
  </w:style>
  <w:style w:type="paragraph" w:styleId="ad">
    <w:name w:val="List Paragraph"/>
    <w:basedOn w:val="a"/>
    <w:uiPriority w:val="34"/>
    <w:qFormat/>
    <w:pPr>
      <w:spacing w:line="240" w:lineRule="auto"/>
      <w:ind w:right="0" w:firstLineChars="200" w:firstLine="420"/>
    </w:pPr>
    <w:rPr>
      <w:rFonts w:ascii="Courier New" w:hAnsi="Courier New"/>
      <w:szCs w:val="21"/>
    </w:rPr>
  </w:style>
  <w:style w:type="paragraph" w:customStyle="1" w:styleId="22">
    <w:name w:val="表格项目符号 2"/>
    <w:basedOn w:val="23"/>
    <w:uiPriority w:val="97"/>
    <w:pPr>
      <w:tabs>
        <w:tab w:val="clear" w:pos="1123"/>
        <w:tab w:val="left" w:pos="624"/>
      </w:tabs>
      <w:snapToGrid w:val="0"/>
      <w:spacing w:line="300" w:lineRule="auto"/>
      <w:ind w:left="623"/>
    </w:pPr>
    <w:rPr>
      <w:sz w:val="18"/>
    </w:rPr>
  </w:style>
  <w:style w:type="paragraph" w:styleId="ae">
    <w:name w:val="table of figures"/>
    <w:basedOn w:val="a"/>
    <w:next w:val="a"/>
    <w:uiPriority w:val="99"/>
    <w:pPr>
      <w:ind w:leftChars="200" w:hangingChars="200" w:hanging="200"/>
    </w:pPr>
  </w:style>
  <w:style w:type="paragraph" w:styleId="23">
    <w:name w:val="List Bullet 2"/>
    <w:basedOn w:val="a"/>
    <w:uiPriority w:val="93"/>
    <w:pPr>
      <w:numPr>
        <w:numId w:val="2"/>
      </w:numPr>
      <w:tabs>
        <w:tab w:val="left" w:pos="1123"/>
      </w:tabs>
      <w:ind w:left="1122" w:hanging="374"/>
    </w:pPr>
  </w:style>
  <w:style w:type="paragraph" w:customStyle="1" w:styleId="20">
    <w:name w:val="首行缩进2字符"/>
    <w:basedOn w:val="a"/>
    <w:link w:val="2Char"/>
    <w:pPr>
      <w:ind w:right="0" w:firstLineChars="200" w:firstLine="200"/>
    </w:pPr>
    <w:rPr>
      <w:sz w:val="24"/>
      <w:lang w:val="x-none" w:eastAsia="x-none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70">
    <w:name w:val="toc 7"/>
    <w:basedOn w:val="a"/>
    <w:next w:val="a"/>
    <w:semiHidden/>
    <w:pPr>
      <w:ind w:left="1440"/>
      <w:jc w:val="left"/>
    </w:pPr>
    <w:rPr>
      <w:sz w:val="18"/>
      <w:szCs w:val="18"/>
    </w:rPr>
  </w:style>
  <w:style w:type="paragraph" w:styleId="a6">
    <w:name w:val="annotation text"/>
    <w:basedOn w:val="a"/>
    <w:link w:val="Char1"/>
    <w:pPr>
      <w:jc w:val="left"/>
    </w:pPr>
    <w:rPr>
      <w:lang w:val="x-none" w:eastAsia="x-none"/>
    </w:rPr>
  </w:style>
  <w:style w:type="paragraph" w:customStyle="1" w:styleId="af0">
    <w:name w:val="表格表头"/>
    <w:basedOn w:val="a"/>
    <w:next w:val="af1"/>
    <w:uiPriority w:val="96"/>
    <w:pPr>
      <w:numPr>
        <w:numId w:val="3"/>
      </w:numPr>
      <w:tabs>
        <w:tab w:val="left" w:pos="840"/>
      </w:tabs>
      <w:spacing w:line="240" w:lineRule="auto"/>
      <w:jc w:val="center"/>
    </w:pPr>
  </w:style>
  <w:style w:type="paragraph" w:customStyle="1" w:styleId="af2">
    <w:name w:val="目录"/>
    <w:basedOn w:val="a"/>
    <w:next w:val="af1"/>
    <w:uiPriority w:val="99"/>
    <w:pPr>
      <w:spacing w:after="156"/>
      <w:ind w:right="0"/>
      <w:jc w:val="center"/>
    </w:pPr>
    <w:rPr>
      <w:rFonts w:ascii="Arial" w:eastAsia="黑体" w:hAnsi="Arial"/>
      <w:b/>
      <w:sz w:val="32"/>
    </w:rPr>
  </w:style>
  <w:style w:type="paragraph" w:styleId="a4">
    <w:name w:val="annotation subject"/>
    <w:basedOn w:val="a6"/>
    <w:next w:val="a6"/>
    <w:link w:val="Char0"/>
    <w:rPr>
      <w:b/>
      <w:bCs/>
    </w:rPr>
  </w:style>
  <w:style w:type="paragraph" w:customStyle="1" w:styleId="af3">
    <w:name w:val="文档标题"/>
    <w:basedOn w:val="af4"/>
    <w:uiPriority w:val="98"/>
    <w:pPr>
      <w:spacing w:after="6552"/>
    </w:pPr>
  </w:style>
  <w:style w:type="paragraph" w:customStyle="1" w:styleId="af5">
    <w:name w:val="首页落款"/>
    <w:basedOn w:val="a"/>
    <w:uiPriority w:val="98"/>
    <w:pPr>
      <w:jc w:val="center"/>
    </w:pPr>
    <w:rPr>
      <w:rFonts w:ascii="新宋体" w:eastAsia="黑体" w:hAnsi="新宋体" w:cs="宋体"/>
      <w:b/>
      <w:bCs/>
      <w:sz w:val="28"/>
      <w:szCs w:val="20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customStyle="1" w:styleId="logo">
    <w:name w:val="首页公司logo"/>
    <w:basedOn w:val="a"/>
    <w:uiPriority w:val="98"/>
    <w:pPr>
      <w:spacing w:before="1560" w:after="1560"/>
      <w:jc w:val="right"/>
    </w:pPr>
    <w:rPr>
      <w:rFonts w:cs="宋体"/>
      <w:szCs w:val="20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i/>
      <w:iCs/>
      <w:sz w:val="20"/>
      <w:szCs w:val="20"/>
    </w:rPr>
  </w:style>
  <w:style w:type="paragraph" w:customStyle="1" w:styleId="Style1">
    <w:name w:val="_Style 1"/>
    <w:basedOn w:val="a"/>
    <w:uiPriority w:val="34"/>
    <w:qFormat/>
    <w:pPr>
      <w:spacing w:line="240" w:lineRule="auto"/>
      <w:ind w:right="0" w:firstLineChars="200" w:firstLine="420"/>
    </w:pPr>
    <w:rPr>
      <w:rFonts w:ascii="Courier New" w:hAnsi="Courier New"/>
      <w:szCs w:val="21"/>
    </w:rPr>
  </w:style>
  <w:style w:type="paragraph" w:styleId="af6">
    <w:name w:val="footer"/>
    <w:basedOn w:val="a"/>
    <w:pPr>
      <w:pBdr>
        <w:top w:val="thinThickSmallGap" w:sz="12" w:space="1" w:color="auto"/>
      </w:pBdr>
      <w:tabs>
        <w:tab w:val="center" w:pos="4153"/>
        <w:tab w:val="right" w:pos="8306"/>
      </w:tabs>
      <w:snapToGrid w:val="0"/>
      <w:spacing w:beforeLines="50" w:before="120" w:line="240" w:lineRule="auto"/>
      <w:ind w:right="0"/>
      <w:jc w:val="center"/>
    </w:pPr>
    <w:rPr>
      <w:sz w:val="18"/>
      <w:szCs w:val="18"/>
    </w:rPr>
  </w:style>
  <w:style w:type="paragraph" w:customStyle="1" w:styleId="af7">
    <w:name w:val="附图居中"/>
    <w:basedOn w:val="a"/>
    <w:next w:val="af8"/>
    <w:uiPriority w:val="94"/>
    <w:pPr>
      <w:keepNext/>
      <w:spacing w:line="240" w:lineRule="auto"/>
      <w:ind w:right="0"/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9">
    <w:name w:val="表格项目符号"/>
    <w:basedOn w:val="afa"/>
    <w:uiPriority w:val="97"/>
    <w:pPr>
      <w:numPr>
        <w:numId w:val="4"/>
      </w:numPr>
      <w:tabs>
        <w:tab w:val="clear" w:pos="360"/>
        <w:tab w:val="left" w:pos="249"/>
        <w:tab w:val="left" w:pos="748"/>
      </w:tabs>
      <w:snapToGrid w:val="0"/>
      <w:spacing w:line="300" w:lineRule="auto"/>
      <w:ind w:left="249" w:hanging="249"/>
    </w:pPr>
    <w:rPr>
      <w:sz w:val="18"/>
    </w:rPr>
  </w:style>
  <w:style w:type="paragraph" w:customStyle="1" w:styleId="af8">
    <w:name w:val="题注标题"/>
    <w:basedOn w:val="a"/>
    <w:next w:val="af1"/>
    <w:uiPriority w:val="94"/>
    <w:qFormat/>
    <w:pPr>
      <w:numPr>
        <w:numId w:val="5"/>
      </w:numPr>
      <w:ind w:right="0"/>
      <w:jc w:val="center"/>
    </w:pPr>
    <w:rPr>
      <w:rFonts w:ascii="Arial" w:eastAsia="Arial" w:hAnsi="Arial"/>
      <w:b/>
      <w:sz w:val="18"/>
    </w:rPr>
  </w:style>
  <w:style w:type="paragraph" w:styleId="afa">
    <w:name w:val="List Bullet"/>
    <w:basedOn w:val="a"/>
    <w:uiPriority w:val="93"/>
    <w:pPr>
      <w:numPr>
        <w:numId w:val="6"/>
      </w:numPr>
      <w:tabs>
        <w:tab w:val="left" w:pos="748"/>
      </w:tabs>
    </w:pPr>
  </w:style>
  <w:style w:type="paragraph" w:styleId="60">
    <w:name w:val="toc 6"/>
    <w:basedOn w:val="a"/>
    <w:next w:val="a"/>
    <w:semiHidden/>
    <w:pPr>
      <w:ind w:left="1200"/>
      <w:jc w:val="left"/>
    </w:pPr>
    <w:rPr>
      <w:sz w:val="18"/>
      <w:szCs w:val="18"/>
    </w:rPr>
  </w:style>
  <w:style w:type="paragraph" w:styleId="af1">
    <w:name w:val="Normal Indent"/>
    <w:basedOn w:val="a"/>
    <w:pPr>
      <w:ind w:firstLineChars="200" w:firstLine="420"/>
    </w:pPr>
  </w:style>
  <w:style w:type="paragraph" w:styleId="80">
    <w:name w:val="toc 8"/>
    <w:basedOn w:val="a"/>
    <w:next w:val="a"/>
    <w:semiHidden/>
    <w:pPr>
      <w:ind w:left="1680"/>
      <w:jc w:val="left"/>
    </w:pPr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spacing w:line="240" w:lineRule="auto"/>
      <w:ind w:right="0" w:firstLineChars="200" w:firstLine="420"/>
    </w:pPr>
    <w:rPr>
      <w:rFonts w:ascii="Courier New" w:hAnsi="Courier New"/>
      <w:szCs w:val="21"/>
    </w:rPr>
  </w:style>
  <w:style w:type="paragraph" w:customStyle="1" w:styleId="afb">
    <w:name w:val="表格正文"/>
    <w:basedOn w:val="a"/>
    <w:uiPriority w:val="96"/>
    <w:pPr>
      <w:snapToGrid w:val="0"/>
      <w:spacing w:line="300" w:lineRule="auto"/>
    </w:pPr>
  </w:style>
  <w:style w:type="paragraph" w:customStyle="1" w:styleId="Style4">
    <w:name w:val="_Style 4"/>
    <w:basedOn w:val="a"/>
    <w:uiPriority w:val="34"/>
    <w:qFormat/>
    <w:pPr>
      <w:spacing w:line="240" w:lineRule="auto"/>
      <w:ind w:right="0" w:firstLineChars="200" w:firstLine="420"/>
    </w:pPr>
    <w:rPr>
      <w:rFonts w:ascii="Courier New" w:hAnsi="Courier New"/>
      <w:szCs w:val="21"/>
    </w:rPr>
  </w:style>
  <w:style w:type="paragraph" w:customStyle="1" w:styleId="Style3">
    <w:name w:val="_Style 3"/>
    <w:basedOn w:val="a"/>
    <w:uiPriority w:val="34"/>
    <w:qFormat/>
    <w:pPr>
      <w:spacing w:line="240" w:lineRule="auto"/>
      <w:ind w:right="0" w:firstLineChars="200" w:firstLine="420"/>
    </w:pPr>
    <w:rPr>
      <w:rFonts w:ascii="Courier New" w:hAnsi="Courier New"/>
      <w:szCs w:val="21"/>
    </w:rPr>
  </w:style>
  <w:style w:type="paragraph" w:customStyle="1" w:styleId="afc">
    <w:name w:val="正文小标题"/>
    <w:basedOn w:val="a"/>
    <w:next w:val="af1"/>
    <w:uiPriority w:val="1"/>
    <w:pPr>
      <w:numPr>
        <w:numId w:val="7"/>
      </w:numPr>
      <w:tabs>
        <w:tab w:val="left" w:pos="374"/>
      </w:tabs>
      <w:spacing w:afterLines="50" w:after="50"/>
      <w:ind w:right="0"/>
    </w:pPr>
    <w:rPr>
      <w:b/>
    </w:rPr>
  </w:style>
  <w:style w:type="paragraph" w:customStyle="1" w:styleId="LOGO0">
    <w:name w:val="公司LOGO"/>
    <w:basedOn w:val="af4"/>
    <w:next w:val="af4"/>
    <w:pPr>
      <w:spacing w:before="1400" w:after="1400"/>
      <w:ind w:right="0"/>
      <w:jc w:val="right"/>
    </w:pPr>
    <w:rPr>
      <w:rFonts w:ascii="Arial" w:hAnsi="Arial" w:cs="Times New Roman"/>
      <w:bCs w:val="0"/>
      <w:sz w:val="32"/>
      <w:szCs w:val="24"/>
      <w:lang w:val="en-US" w:eastAsia="zh-CN"/>
    </w:rPr>
  </w:style>
  <w:style w:type="paragraph" w:styleId="31">
    <w:name w:val="List Bullet 3"/>
    <w:basedOn w:val="a"/>
    <w:uiPriority w:val="93"/>
    <w:pPr>
      <w:numPr>
        <w:numId w:val="8"/>
      </w:numPr>
      <w:tabs>
        <w:tab w:val="left" w:pos="1497"/>
      </w:tabs>
    </w:pPr>
  </w:style>
  <w:style w:type="paragraph" w:styleId="50">
    <w:name w:val="toc 5"/>
    <w:basedOn w:val="a"/>
    <w:next w:val="a"/>
    <w:semiHidden/>
    <w:pPr>
      <w:ind w:left="960"/>
      <w:jc w:val="left"/>
    </w:pPr>
    <w:rPr>
      <w:sz w:val="18"/>
      <w:szCs w:val="18"/>
    </w:rPr>
  </w:style>
  <w:style w:type="paragraph" w:styleId="a3">
    <w:name w:val="Date"/>
    <w:basedOn w:val="a"/>
    <w:next w:val="a"/>
    <w:link w:val="Char"/>
    <w:pPr>
      <w:ind w:leftChars="2500" w:left="100"/>
    </w:pPr>
    <w:rPr>
      <w:lang w:val="x-none" w:eastAsia="x-none"/>
    </w:rPr>
  </w:style>
  <w:style w:type="paragraph" w:customStyle="1" w:styleId="11">
    <w:name w:val="正文1"/>
    <w:basedOn w:val="af"/>
    <w:next w:val="a"/>
    <w:semiHidden/>
    <w:pPr>
      <w:spacing w:line="240" w:lineRule="auto"/>
    </w:pPr>
    <w:rPr>
      <w:rFonts w:ascii="Tahoma" w:hAnsi="Tahoma" w:cs="Tahoma"/>
      <w:kern w:val="0"/>
      <w:sz w:val="18"/>
    </w:rPr>
  </w:style>
  <w:style w:type="paragraph" w:styleId="afd">
    <w:name w:val="caption"/>
    <w:basedOn w:val="a"/>
    <w:next w:val="a"/>
    <w:qFormat/>
    <w:pPr>
      <w:spacing w:line="240" w:lineRule="auto"/>
      <w:ind w:right="0"/>
      <w:jc w:val="center"/>
    </w:pPr>
    <w:rPr>
      <w:rFonts w:cs="Arial"/>
      <w:sz w:val="18"/>
      <w:szCs w:val="18"/>
    </w:rPr>
  </w:style>
  <w:style w:type="paragraph" w:styleId="90">
    <w:name w:val="toc 9"/>
    <w:basedOn w:val="a"/>
    <w:next w:val="a"/>
    <w:semiHidden/>
    <w:pPr>
      <w:ind w:left="1920"/>
      <w:jc w:val="left"/>
    </w:pPr>
    <w:rPr>
      <w:sz w:val="18"/>
      <w:szCs w:val="18"/>
    </w:rPr>
  </w:style>
  <w:style w:type="paragraph" w:styleId="40">
    <w:name w:val="toc 4"/>
    <w:basedOn w:val="a"/>
    <w:next w:val="a"/>
    <w:semiHidden/>
    <w:pPr>
      <w:ind w:left="720"/>
      <w:jc w:val="left"/>
    </w:pPr>
    <w:rPr>
      <w:sz w:val="18"/>
      <w:szCs w:val="18"/>
    </w:rPr>
  </w:style>
  <w:style w:type="paragraph" w:customStyle="1" w:styleId="af4">
    <w:name w:val="项目名称"/>
    <w:basedOn w:val="a"/>
    <w:uiPriority w:val="98"/>
    <w:pPr>
      <w:jc w:val="center"/>
    </w:pPr>
    <w:rPr>
      <w:rFonts w:eastAsia="黑体" w:cs="宋体"/>
      <w:b/>
      <w:bCs/>
      <w:sz w:val="52"/>
      <w:szCs w:val="20"/>
    </w:rPr>
  </w:style>
  <w:style w:type="paragraph" w:styleId="afe">
    <w:name w:val="header"/>
    <w:aliases w:val="ho,header odd,headerU"/>
    <w:basedOn w:val="a"/>
    <w:link w:val="aff"/>
    <w:uiPriority w:val="99"/>
    <w:pPr>
      <w:pBdr>
        <w:bottom w:val="thickThinSmallGap" w:sz="12" w:space="1" w:color="auto"/>
      </w:pBdr>
      <w:tabs>
        <w:tab w:val="center" w:pos="4153"/>
        <w:tab w:val="right" w:pos="8306"/>
      </w:tabs>
      <w:snapToGrid w:val="0"/>
      <w:spacing w:afterLines="50" w:after="120" w:line="240" w:lineRule="auto"/>
      <w:ind w:right="0"/>
      <w:jc w:val="left"/>
      <w:textAlignment w:val="center"/>
    </w:pPr>
    <w:rPr>
      <w:sz w:val="18"/>
      <w:szCs w:val="18"/>
      <w:lang w:val="x-none" w:eastAsia="x-none"/>
    </w:rPr>
  </w:style>
  <w:style w:type="table" w:styleId="aff0">
    <w:name w:val="Table Grid"/>
    <w:basedOn w:val="a1"/>
    <w:uiPriority w:val="39"/>
    <w:pPr>
      <w:widowControl w:val="0"/>
      <w:jc w:val="both"/>
    </w:pPr>
    <w:rPr>
      <w:sz w:val="21"/>
      <w:szCs w:val="21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tblPr/>
      <w:tcPr>
        <w:shd w:val="clear" w:color="auto" w:fill="D9D9D9"/>
      </w:tcPr>
    </w:tblStylePr>
  </w:style>
  <w:style w:type="paragraph" w:styleId="aff1">
    <w:name w:val="Normal (Web)"/>
    <w:basedOn w:val="a"/>
    <w:uiPriority w:val="99"/>
    <w:unhideWhenUsed/>
    <w:rsid w:val="00EB6A29"/>
    <w:pPr>
      <w:widowControl/>
      <w:spacing w:before="100" w:beforeAutospacing="1" w:after="100" w:afterAutospacing="1" w:line="240" w:lineRule="auto"/>
      <w:ind w:right="0"/>
      <w:jc w:val="left"/>
    </w:pPr>
    <w:rPr>
      <w:rFonts w:ascii="宋体" w:hAnsi="宋体" w:cs="宋体"/>
      <w:kern w:val="0"/>
      <w:sz w:val="24"/>
    </w:rPr>
  </w:style>
  <w:style w:type="character" w:styleId="aff2">
    <w:name w:val="page number"/>
    <w:rsid w:val="004D459A"/>
    <w:rPr>
      <w:rFonts w:ascii="黑体" w:eastAsia="黑体"/>
      <w:b/>
    </w:rPr>
  </w:style>
  <w:style w:type="character" w:customStyle="1" w:styleId="aff">
    <w:name w:val="页眉 字符"/>
    <w:aliases w:val="ho 字符,header odd 字符,headerU 字符"/>
    <w:link w:val="afe"/>
    <w:uiPriority w:val="99"/>
    <w:rsid w:val="004D459A"/>
    <w:rPr>
      <w:kern w:val="2"/>
      <w:sz w:val="18"/>
      <w:szCs w:val="18"/>
    </w:rPr>
  </w:style>
  <w:style w:type="character" w:customStyle="1" w:styleId="apple-converted-space">
    <w:name w:val="apple-converted-space"/>
    <w:rsid w:val="001C1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haproxyIP:3835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Broada_word&#25991;&#26723;A4_V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Broada_word文档A4_V3.dot</Template>
  <TotalTime>0</TotalTime>
  <Pages>7</Pages>
  <Words>355</Words>
  <Characters>2029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China</Company>
  <LinksUpToDate>false</LinksUpToDate>
  <CharactersWithSpaces>2380</CharactersWithSpaces>
  <SharedDoc>false</SharedDoc>
  <HLinks>
    <vt:vector size="54" baseType="variant">
      <vt:variant>
        <vt:i4>7995452</vt:i4>
      </vt:variant>
      <vt:variant>
        <vt:i4>51</vt:i4>
      </vt:variant>
      <vt:variant>
        <vt:i4>0</vt:i4>
      </vt:variant>
      <vt:variant>
        <vt:i4>5</vt:i4>
      </vt:variant>
      <vt:variant>
        <vt:lpwstr>http://haproxyip:3835/</vt:lpwstr>
      </vt:variant>
      <vt:variant>
        <vt:lpwstr/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_Toc469070654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_Toc469070653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_Toc469070652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_Toc469070651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_Toc469070650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_Toc469070649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_Toc469070648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_Toc469070647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文档编号:</dc:title>
  <dc:subject/>
  <dc:creator>broada</dc:creator>
  <cp:keywords/>
  <dc:description/>
  <cp:lastModifiedBy>guoq</cp:lastModifiedBy>
  <cp:revision>2</cp:revision>
  <cp:lastPrinted>2016-08-25T12:51:00Z</cp:lastPrinted>
  <dcterms:created xsi:type="dcterms:W3CDTF">2016-12-09T10:16:00Z</dcterms:created>
  <dcterms:modified xsi:type="dcterms:W3CDTF">2016-12-09T10:16:00Z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